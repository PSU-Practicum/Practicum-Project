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79" w:rsidRDefault="006358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925E6AB" wp14:editId="6E0F13CC">
                <wp:simplePos x="0" y="0"/>
                <wp:positionH relativeFrom="column">
                  <wp:posOffset>4911695</wp:posOffset>
                </wp:positionH>
                <wp:positionV relativeFrom="paragraph">
                  <wp:posOffset>0</wp:posOffset>
                </wp:positionV>
                <wp:extent cx="1179830" cy="1404620"/>
                <wp:effectExtent l="0" t="0" r="2032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D2596F" w:rsidP="00D2596F">
                            <w:pPr>
                              <w:spacing w:after="0" w:line="240" w:lineRule="auto"/>
                            </w:pPr>
                            <w:r>
                              <w:t>T18</w:t>
                            </w:r>
                          </w:p>
                          <w:p w:rsidR="00D2596F" w:rsidRDefault="00D2596F" w:rsidP="00D2596F">
                            <w:pPr>
                              <w:spacing w:after="0" w:line="240" w:lineRule="auto"/>
                            </w:pPr>
                            <w:r>
                              <w:t>FSM Flow Chart</w:t>
                            </w:r>
                          </w:p>
                          <w:p w:rsidR="00D2596F" w:rsidRDefault="00D2596F" w:rsidP="00D2596F">
                            <w:pPr>
                              <w:spacing w:after="0" w:line="240" w:lineRule="auto"/>
                            </w:pPr>
                            <w:r>
                              <w:t>11/17/2014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25E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75pt;margin-top:0;width:92.9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">
                <v:textbox style="mso-fit-shape-to-text:t">
                  <w:txbxContent>
                    <w:p w:rsidR="00635879" w:rsidRDefault="00D2596F" w:rsidP="00D2596F">
                      <w:pPr>
                        <w:spacing w:after="0" w:line="240" w:lineRule="auto"/>
                      </w:pPr>
                      <w:r>
                        <w:t>T18</w:t>
                      </w:r>
                    </w:p>
                    <w:p w:rsidR="00D2596F" w:rsidRDefault="00D2596F" w:rsidP="00D2596F">
                      <w:pPr>
                        <w:spacing w:after="0" w:line="240" w:lineRule="auto"/>
                      </w:pPr>
                      <w:r>
                        <w:t>FSM Flow Chart</w:t>
                      </w:r>
                    </w:p>
                    <w:p w:rsidR="00D2596F" w:rsidRDefault="00D2596F" w:rsidP="00D2596F">
                      <w:pPr>
                        <w:spacing w:after="0" w:line="240" w:lineRule="auto"/>
                      </w:pPr>
                      <w:r>
                        <w:t>11/17/2014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879" w:rsidRDefault="0044557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F8DBAA" wp14:editId="550FD88E">
                <wp:simplePos x="0" y="0"/>
                <wp:positionH relativeFrom="column">
                  <wp:posOffset>2551194</wp:posOffset>
                </wp:positionH>
                <wp:positionV relativeFrom="paragraph">
                  <wp:posOffset>43667</wp:posOffset>
                </wp:positionV>
                <wp:extent cx="914400" cy="372140"/>
                <wp:effectExtent l="0" t="0" r="19050" b="2794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57D" w:rsidRDefault="0044557D" w:rsidP="0044557D">
                            <w:pPr>
                              <w:jc w:val="center"/>
                            </w:pPr>
                            <w:r>
                              <w:t>Power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8DB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margin-left:200.9pt;margin-top:3.45pt;width:1in;height:29.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" fillcolor="#5b9bd5 [3204]" strokecolor="#1f4d78 [1604]" strokeweight="1pt">
                <v:textbox>
                  <w:txbxContent>
                    <w:p w:rsidR="0044557D" w:rsidRDefault="0044557D" w:rsidP="0044557D">
                      <w:pPr>
                        <w:jc w:val="center"/>
                      </w:pPr>
                      <w:r>
                        <w:t>Power On</w:t>
                      </w:r>
                    </w:p>
                  </w:txbxContent>
                </v:textbox>
              </v:shape>
            </w:pict>
          </mc:Fallback>
        </mc:AlternateContent>
      </w:r>
    </w:p>
    <w:p w:rsidR="00635879" w:rsidRDefault="0044557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AD356C" wp14:editId="75E72129">
                <wp:simplePos x="0" y="0"/>
                <wp:positionH relativeFrom="column">
                  <wp:posOffset>2987749</wp:posOffset>
                </wp:positionH>
                <wp:positionV relativeFrom="paragraph">
                  <wp:posOffset>162147</wp:posOffset>
                </wp:positionV>
                <wp:extent cx="45719" cy="265813"/>
                <wp:effectExtent l="38100" t="0" r="69215" b="584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5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A1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5.25pt;margin-top:12.75pt;width:3.6pt;height:20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35879" w:rsidRDefault="00635879"/>
    <w:p w:rsidR="00635879" w:rsidRDefault="00635879"/>
    <w:bookmarkStart w:id="0" w:name="_GoBack"/>
    <w:bookmarkEnd w:id="0"/>
    <w:p w:rsidR="00C1249F" w:rsidRDefault="001C6A80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E91CD9" wp14:editId="38046C07">
                <wp:simplePos x="0" y="0"/>
                <wp:positionH relativeFrom="column">
                  <wp:posOffset>-60385</wp:posOffset>
                </wp:positionH>
                <wp:positionV relativeFrom="paragraph">
                  <wp:posOffset>-319177</wp:posOffset>
                </wp:positionV>
                <wp:extent cx="2622430" cy="4477109"/>
                <wp:effectExtent l="209550" t="76200" r="0" b="19050"/>
                <wp:wrapNone/>
                <wp:docPr id="216" name="Elb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430" cy="4477109"/>
                        </a:xfrm>
                        <a:prstGeom prst="bentConnector3">
                          <a:avLst>
                            <a:gd name="adj1" fmla="val -75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A41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6" o:spid="_x0000_s1026" type="#_x0000_t34" style="position:absolute;margin-left:-4.75pt;margin-top:-25.15pt;width:206.5pt;height:352.5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" adj="-163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B10F0E" wp14:editId="4F9B3CA4">
                <wp:simplePos x="0" y="0"/>
                <wp:positionH relativeFrom="column">
                  <wp:posOffset>1884459</wp:posOffset>
                </wp:positionH>
                <wp:positionV relativeFrom="paragraph">
                  <wp:posOffset>-198783</wp:posOffset>
                </wp:positionV>
                <wp:extent cx="800298" cy="847974"/>
                <wp:effectExtent l="0" t="0" r="76200" b="476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298" cy="847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97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148.4pt;margin-top:-15.65pt;width:63pt;height:6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722E08" wp14:editId="645CA333">
                <wp:simplePos x="0" y="0"/>
                <wp:positionH relativeFrom="column">
                  <wp:posOffset>-540689</wp:posOffset>
                </wp:positionH>
                <wp:positionV relativeFrom="paragraph">
                  <wp:posOffset>-198783</wp:posOffset>
                </wp:positionV>
                <wp:extent cx="2425148" cy="0"/>
                <wp:effectExtent l="0" t="76200" r="13335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1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0B5F" id="Straight Arrow Connector 205" o:spid="_x0000_s1026" type="#_x0000_t32" style="position:absolute;margin-left:-42.55pt;margin-top:-15.65pt;width:190.9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I21gEAAAQEAAAOAAAAZHJzL2Uyb0RvYy54bWysU9uO0zAQfUfiHyy/06TVLkJ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1C6A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EDC181" wp14:editId="4C2553DE">
                <wp:simplePos x="0" y="0"/>
                <wp:positionH relativeFrom="column">
                  <wp:posOffset>-540689</wp:posOffset>
                </wp:positionH>
                <wp:positionV relativeFrom="paragraph">
                  <wp:posOffset>-198783</wp:posOffset>
                </wp:positionV>
                <wp:extent cx="1025719" cy="5359069"/>
                <wp:effectExtent l="76200" t="38100" r="22225" b="32385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5719" cy="5359069"/>
                        </a:xfrm>
                        <a:prstGeom prst="bentConnector3">
                          <a:avLst>
                            <a:gd name="adj1" fmla="val 99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1BAE" id="Elbow Connector 203" o:spid="_x0000_s1026" type="#_x0000_t34" style="position:absolute;margin-left:-42.55pt;margin-top:-15.65pt;width:80.75pt;height:421.9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" adj="21592" strokecolor="#5b9bd5 [3204]" strokeweight=".5pt">
                <v:stroke endarrow="block"/>
              </v:shape>
            </w:pict>
          </mc:Fallback>
        </mc:AlternateContent>
      </w:r>
      <w:r w:rsidR="00257D9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0F5BF7" wp14:editId="1B47F749">
                <wp:simplePos x="0" y="0"/>
                <wp:positionH relativeFrom="margin">
                  <wp:posOffset>3138302</wp:posOffset>
                </wp:positionH>
                <wp:positionV relativeFrom="paragraph">
                  <wp:posOffset>253093</wp:posOffset>
                </wp:positionV>
                <wp:extent cx="942975" cy="257175"/>
                <wp:effectExtent l="0" t="0" r="9525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BD48D5">
                            <w:r>
                              <w:t>Place pieces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DD29" id="_x0000_s1027" type="#_x0000_t202" style="position:absolute;margin-left:247.1pt;margin-top:19.95pt;width:74.25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" stroked="f">
                <v:textbox>
                  <w:txbxContent>
                    <w:p w:rsidR="00635879" w:rsidRDefault="00635879" w:rsidP="00BD48D5">
                      <w:r>
                        <w:t>Place pieces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D9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88FCA" wp14:editId="46811897">
                <wp:simplePos x="0" y="0"/>
                <wp:positionH relativeFrom="column">
                  <wp:posOffset>3049285</wp:posOffset>
                </wp:positionH>
                <wp:positionV relativeFrom="paragraph">
                  <wp:posOffset>130629</wp:posOffset>
                </wp:positionV>
                <wp:extent cx="45719" cy="522514"/>
                <wp:effectExtent l="38100" t="0" r="6921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55B1" id="Straight Arrow Connector 25" o:spid="_x0000_s1026" type="#_x0000_t32" style="position:absolute;margin-left:240.1pt;margin-top:10.3pt;width:3.6pt;height:41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E76B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E97B55B" wp14:editId="6D150E04">
                <wp:simplePos x="0" y="0"/>
                <wp:positionH relativeFrom="margin">
                  <wp:posOffset>718820</wp:posOffset>
                </wp:positionH>
                <wp:positionV relativeFrom="paragraph">
                  <wp:posOffset>132715</wp:posOffset>
                </wp:positionV>
                <wp:extent cx="1323975" cy="257175"/>
                <wp:effectExtent l="0" t="0" r="9525" b="952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4E76BB">
                            <w:r>
                              <w:t>YES, Change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B55B" id="_x0000_s1028" type="#_x0000_t202" style="position:absolute;margin-left:56.6pt;margin-top:10.45pt;width:104.25pt;height:20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" stroked="f">
                <v:textbox>
                  <w:txbxContent>
                    <w:p w:rsidR="00635879" w:rsidRDefault="00635879" w:rsidP="004E76BB">
                      <w:r>
                        <w:t>YES, Change player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7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7A4DD" wp14:editId="150CA467">
                <wp:simplePos x="0" y="0"/>
                <wp:positionH relativeFrom="margin">
                  <wp:posOffset>2562225</wp:posOffset>
                </wp:positionH>
                <wp:positionV relativeFrom="paragraph">
                  <wp:posOffset>-428625</wp:posOffset>
                </wp:positionV>
                <wp:extent cx="981075" cy="5238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Default="00635879" w:rsidP="004847D4">
                            <w:pPr>
                              <w:jc w:val="center"/>
                            </w:pPr>
                            <w:r>
                              <w:t>Initial Piece Placement</w:t>
                            </w:r>
                            <w:r w:rsidRPr="004847D4">
                              <w:rPr>
                                <w:noProof/>
                              </w:rPr>
                              <w:drawing>
                                <wp:inline distT="0" distB="0" distL="0" distR="0" wp14:anchorId="7B037D9E" wp14:editId="4FF71A32">
                                  <wp:extent cx="734695" cy="371384"/>
                                  <wp:effectExtent l="0" t="0" r="825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4695" cy="371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5879" w:rsidRDefault="00635879" w:rsidP="00484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7A4DD" id="Rounded Rectangle 1" o:spid="_x0000_s1029" style="position:absolute;margin-left:201.75pt;margin-top:-33.75pt;width:77.2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35879" w:rsidRDefault="00635879" w:rsidP="004847D4">
                      <w:pPr>
                        <w:jc w:val="center"/>
                      </w:pPr>
                      <w:r>
                        <w:t>Initial Piece Placement</w:t>
                      </w:r>
                      <w:r w:rsidRPr="004847D4">
                        <w:rPr>
                          <w:noProof/>
                        </w:rPr>
                        <w:drawing>
                          <wp:inline distT="0" distB="0" distL="0" distR="0" wp14:anchorId="7B037D9E" wp14:editId="4FF71A32">
                            <wp:extent cx="734695" cy="371384"/>
                            <wp:effectExtent l="0" t="0" r="825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4695" cy="371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5879" w:rsidRDefault="00635879" w:rsidP="004847D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1249F" w:rsidRDefault="004E76B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2AE970" wp14:editId="384A5E4E">
                <wp:simplePos x="0" y="0"/>
                <wp:positionH relativeFrom="column">
                  <wp:posOffset>857251</wp:posOffset>
                </wp:positionH>
                <wp:positionV relativeFrom="paragraph">
                  <wp:posOffset>133350</wp:posOffset>
                </wp:positionV>
                <wp:extent cx="1638300" cy="257175"/>
                <wp:effectExtent l="0" t="0" r="57150" b="8572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257175"/>
                        </a:xfrm>
                        <a:prstGeom prst="bentConnector3">
                          <a:avLst>
                            <a:gd name="adj1" fmla="val 64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C17E" id="Elbow Connector 58" o:spid="_x0000_s1026" type="#_x0000_t34" style="position:absolute;margin-left:67.5pt;margin-top:10.5pt;width:129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" adj="1403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10B07A" wp14:editId="534EFF80">
                <wp:simplePos x="0" y="0"/>
                <wp:positionH relativeFrom="column">
                  <wp:posOffset>58420</wp:posOffset>
                </wp:positionH>
                <wp:positionV relativeFrom="paragraph">
                  <wp:posOffset>132080</wp:posOffset>
                </wp:positionV>
                <wp:extent cx="1579332" cy="1057275"/>
                <wp:effectExtent l="19050" t="19050" r="40005" b="4762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332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Pr="004E76BB" w:rsidRDefault="00635879" w:rsidP="004E76B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E76BB">
                              <w:rPr>
                                <w:sz w:val="18"/>
                              </w:rPr>
                              <w:t>Meets end-of-turn Conditions?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0B0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4" o:spid="_x0000_s1030" type="#_x0000_t110" style="position:absolute;margin-left:4.6pt;margin-top:10.4pt;width:124.35pt;height:8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" fillcolor="#5b9bd5 [3204]" strokecolor="#1f4d78 [1604]" strokeweight="1pt">
                <v:textbox>
                  <w:txbxContent>
                    <w:p w:rsidR="00635879" w:rsidRPr="004E76BB" w:rsidRDefault="00635879" w:rsidP="004E76BB">
                      <w:pPr>
                        <w:jc w:val="center"/>
                        <w:rPr>
                          <w:sz w:val="18"/>
                        </w:rPr>
                      </w:pPr>
                      <w:r w:rsidRPr="004E76BB">
                        <w:rPr>
                          <w:sz w:val="18"/>
                        </w:rPr>
                        <w:t>Meets end-of-turn Conditions?</w:t>
                      </w:r>
                    </w:p>
                  </w:txbxContent>
                </v:textbox>
              </v:shape>
            </w:pict>
          </mc:Fallback>
        </mc:AlternateContent>
      </w:r>
    </w:p>
    <w:p w:rsidR="00C1249F" w:rsidRDefault="004847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2B310" wp14:editId="6C2C472C">
                <wp:simplePos x="0" y="0"/>
                <wp:positionH relativeFrom="margin">
                  <wp:posOffset>2595245</wp:posOffset>
                </wp:positionH>
                <wp:positionV relativeFrom="paragraph">
                  <wp:posOffset>83820</wp:posOffset>
                </wp:positionV>
                <wp:extent cx="914400" cy="4667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Default="00635879" w:rsidP="00A43F6B">
                            <w:pPr>
                              <w:jc w:val="center"/>
                            </w:pPr>
                            <w:r>
                              <w:t>Dice roll</w:t>
                            </w:r>
                          </w:p>
                          <w:p w:rsidR="00635879" w:rsidRDefault="00635879" w:rsidP="00C124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2B310" id="Rounded Rectangle 4" o:spid="_x0000_s1031" style="position:absolute;margin-left:204.35pt;margin-top:6.6pt;width:1in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35879" w:rsidRDefault="00635879" w:rsidP="00A43F6B">
                      <w:pPr>
                        <w:jc w:val="center"/>
                      </w:pPr>
                      <w:r>
                        <w:t>Dice roll</w:t>
                      </w:r>
                    </w:p>
                    <w:p w:rsidR="00635879" w:rsidRDefault="00635879" w:rsidP="00C1249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1249F" w:rsidRDefault="004E76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F299CE9" wp14:editId="2A759B0B">
                <wp:simplePos x="0" y="0"/>
                <wp:positionH relativeFrom="margin">
                  <wp:posOffset>1533525</wp:posOffset>
                </wp:positionH>
                <wp:positionV relativeFrom="paragraph">
                  <wp:posOffset>29210</wp:posOffset>
                </wp:positionV>
                <wp:extent cx="981075" cy="504825"/>
                <wp:effectExtent l="0" t="0" r="9525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BD48D5">
                            <w:r>
                              <w:t>Press roll Dice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9CE9" id="_x0000_s1032" type="#_x0000_t202" style="position:absolute;margin-left:120.75pt;margin-top:2.3pt;width:77.25pt;height:39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" stroked="f">
                <v:textbox>
                  <w:txbxContent>
                    <w:p w:rsidR="00635879" w:rsidRDefault="00635879" w:rsidP="00BD48D5">
                      <w:r>
                        <w:t>Press roll Dice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C9CD55" wp14:editId="64D73C00">
                <wp:simplePos x="0" y="0"/>
                <wp:positionH relativeFrom="column">
                  <wp:posOffset>1676400</wp:posOffset>
                </wp:positionH>
                <wp:positionV relativeFrom="paragraph">
                  <wp:posOffset>26669</wp:posOffset>
                </wp:positionV>
                <wp:extent cx="830580" cy="45719"/>
                <wp:effectExtent l="38100" t="38100" r="2667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4ABC" id="Straight Arrow Connector 13" o:spid="_x0000_s1026" type="#_x0000_t32" style="position:absolute;margin-left:132pt;margin-top:2.1pt;width:65.4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D48D5">
        <w:rPr>
          <w:noProof/>
        </w:rPr>
        <mc:AlternateContent>
          <mc:Choice Requires="wps">
            <w:drawing>
              <wp:anchor distT="45720" distB="45720" distL="114300" distR="114300" simplePos="0" relativeHeight="251702271" behindDoc="0" locked="0" layoutInCell="1" allowOverlap="1" wp14:anchorId="3025AB3C" wp14:editId="3026F178">
                <wp:simplePos x="0" y="0"/>
                <wp:positionH relativeFrom="margin">
                  <wp:posOffset>4391025</wp:posOffset>
                </wp:positionH>
                <wp:positionV relativeFrom="paragraph">
                  <wp:posOffset>10160</wp:posOffset>
                </wp:positionV>
                <wp:extent cx="942975" cy="257175"/>
                <wp:effectExtent l="0" t="0" r="9525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BD48D5">
                            <w:r>
                              <w:t>Pick a 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AB3C" id="_x0000_s1033" type="#_x0000_t202" style="position:absolute;margin-left:345.75pt;margin-top:.8pt;width:74.25pt;height:20.25pt;z-index:2517022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" stroked="f">
                <v:textbox>
                  <w:txbxContent>
                    <w:p w:rsidR="00635879" w:rsidRDefault="00635879" w:rsidP="00BD48D5">
                      <w:r>
                        <w:t>Pick a piece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48D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0A45CF" wp14:editId="6224FF66">
                <wp:simplePos x="0" y="0"/>
                <wp:positionH relativeFrom="column">
                  <wp:posOffset>3352800</wp:posOffset>
                </wp:positionH>
                <wp:positionV relativeFrom="paragraph">
                  <wp:posOffset>29210</wp:posOffset>
                </wp:positionV>
                <wp:extent cx="1914525" cy="952500"/>
                <wp:effectExtent l="0" t="0" r="2857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952500"/>
                        </a:xfrm>
                        <a:prstGeom prst="curvedConnector3">
                          <a:avLst>
                            <a:gd name="adj1" fmla="val 74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E91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8" style="position:absolute;margin-left:264pt;margin-top:2.3pt;width:150.75pt;height: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" adj="15994" strokecolor="#5b9bd5 [3204]" strokeweight=".5pt">
                <v:stroke endarrow="block" joinstyle="miter"/>
              </v:shape>
            </w:pict>
          </mc:Fallback>
        </mc:AlternateContent>
      </w:r>
    </w:p>
    <w:p w:rsidR="00C1249F" w:rsidRDefault="00C1249F"/>
    <w:p w:rsidR="00C1249F" w:rsidRDefault="00257D9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6F51DB" wp14:editId="2BA42583">
                <wp:simplePos x="0" y="0"/>
                <wp:positionH relativeFrom="column">
                  <wp:posOffset>861544</wp:posOffset>
                </wp:positionH>
                <wp:positionV relativeFrom="paragraph">
                  <wp:posOffset>46553</wp:posOffset>
                </wp:positionV>
                <wp:extent cx="1652339" cy="561975"/>
                <wp:effectExtent l="19050" t="0" r="81280" b="8572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339" cy="561975"/>
                        </a:xfrm>
                        <a:prstGeom prst="bentConnector3">
                          <a:avLst>
                            <a:gd name="adj1" fmla="val -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8D38" id="Elbow Connector 61" o:spid="_x0000_s1026" type="#_x0000_t34" style="position:absolute;margin-left:67.85pt;margin-top:3.65pt;width:130.1pt;height:4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" adj="-127" strokecolor="#5b9bd5 [3204]" strokeweight=".5pt">
                <v:stroke endarrow="block"/>
              </v:shape>
            </w:pict>
          </mc:Fallback>
        </mc:AlternateContent>
      </w:r>
    </w:p>
    <w:p w:rsidR="00FA4DC4" w:rsidRDefault="00257D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E2CC41F" wp14:editId="066CA2EC">
                <wp:simplePos x="0" y="0"/>
                <wp:positionH relativeFrom="margin">
                  <wp:posOffset>885825</wp:posOffset>
                </wp:positionH>
                <wp:positionV relativeFrom="paragraph">
                  <wp:posOffset>124460</wp:posOffset>
                </wp:positionV>
                <wp:extent cx="1323975" cy="257175"/>
                <wp:effectExtent l="0" t="0" r="9525" b="952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257D96">
                            <w:r>
                              <w:t>NO, same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C41F" id="_x0000_s1034" type="#_x0000_t202" style="position:absolute;margin-left:69.75pt;margin-top:9.8pt;width:104.25pt;height:20.2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" stroked="f">
                <v:textbox>
                  <w:txbxContent>
                    <w:p w:rsidR="00635879" w:rsidRDefault="00635879" w:rsidP="00257D96">
                      <w:r>
                        <w:t>NO, same player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89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B2DA0E" wp14:editId="386405E8">
                <wp:simplePos x="0" y="0"/>
                <wp:positionH relativeFrom="column">
                  <wp:posOffset>3495675</wp:posOffset>
                </wp:positionH>
                <wp:positionV relativeFrom="paragraph">
                  <wp:posOffset>257810</wp:posOffset>
                </wp:positionV>
                <wp:extent cx="1771650" cy="1219200"/>
                <wp:effectExtent l="0" t="57150" r="19050" b="19050"/>
                <wp:wrapNone/>
                <wp:docPr id="4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219200"/>
                        </a:xfrm>
                        <a:prstGeom prst="curvedConnector3">
                          <a:avLst>
                            <a:gd name="adj1" fmla="val 74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D94C" id="Straight Arrow Connector 14" o:spid="_x0000_s1026" type="#_x0000_t38" style="position:absolute;margin-left:275.25pt;margin-top:20.3pt;width:139.5pt;height:9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" adj="15994" strokecolor="#5b9bd5 [3204]" strokeweight=".5pt">
                <v:stroke endarrow="block" joinstyle="miter"/>
              </v:shape>
            </w:pict>
          </mc:Fallback>
        </mc:AlternateContent>
      </w:r>
      <w:r w:rsidR="00BD48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435F4F" wp14:editId="63AC4538">
                <wp:simplePos x="0" y="0"/>
                <wp:positionH relativeFrom="margin">
                  <wp:posOffset>5267325</wp:posOffset>
                </wp:positionH>
                <wp:positionV relativeFrom="paragraph">
                  <wp:posOffset>66040</wp:posOffset>
                </wp:positionV>
                <wp:extent cx="1009650" cy="5334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Default="00635879" w:rsidP="004847D4">
                            <w:pPr>
                              <w:jc w:val="center"/>
                            </w:pPr>
                            <w:r>
                              <w:t>Invalid, Undo last move</w:t>
                            </w:r>
                          </w:p>
                          <w:p w:rsidR="00635879" w:rsidRDefault="00635879" w:rsidP="00484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35F4F" id="Rounded Rectangle 24" o:spid="_x0000_s1035" style="position:absolute;margin-left:414.75pt;margin-top:5.2pt;width:79.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35879" w:rsidRDefault="00635879" w:rsidP="004847D4">
                      <w:pPr>
                        <w:jc w:val="center"/>
                      </w:pPr>
                      <w:r>
                        <w:t>Invalid, Undo last move</w:t>
                      </w:r>
                    </w:p>
                    <w:p w:rsidR="00635879" w:rsidRDefault="00635879" w:rsidP="004847D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48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E8685B" wp14:editId="08F8644C">
                <wp:simplePos x="0" y="0"/>
                <wp:positionH relativeFrom="margin">
                  <wp:posOffset>2547620</wp:posOffset>
                </wp:positionH>
                <wp:positionV relativeFrom="paragraph">
                  <wp:posOffset>-31750</wp:posOffset>
                </wp:positionV>
                <wp:extent cx="1009650" cy="5334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Default="00635879" w:rsidP="004847D4">
                            <w:pPr>
                              <w:jc w:val="center"/>
                            </w:pPr>
                            <w:r>
                              <w:t>First move, pre-pick</w:t>
                            </w:r>
                          </w:p>
                          <w:p w:rsidR="00635879" w:rsidRDefault="00635879" w:rsidP="00484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8685B" id="Rounded Rectangle 21" o:spid="_x0000_s1036" style="position:absolute;margin-left:200.6pt;margin-top:-2.5pt;width:79.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35879" w:rsidRDefault="00635879" w:rsidP="004847D4">
                      <w:pPr>
                        <w:jc w:val="center"/>
                      </w:pPr>
                      <w:r>
                        <w:t>First move, pre-pick</w:t>
                      </w:r>
                    </w:p>
                    <w:p w:rsidR="00635879" w:rsidRDefault="00635879" w:rsidP="004847D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4DC4" w:rsidRDefault="0063587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56A40" wp14:editId="4FBA0645">
                <wp:simplePos x="0" y="0"/>
                <wp:positionH relativeFrom="column">
                  <wp:posOffset>3007309</wp:posOffset>
                </wp:positionH>
                <wp:positionV relativeFrom="paragraph">
                  <wp:posOffset>214590</wp:posOffset>
                </wp:positionV>
                <wp:extent cx="45719" cy="547906"/>
                <wp:effectExtent l="38100" t="0" r="5016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7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364" id="Straight Arrow Connector 15" o:spid="_x0000_s1026" type="#_x0000_t32" style="position:absolute;margin-left:236.8pt;margin-top:16.9pt;width:3.6pt;height:4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A4DC4" w:rsidRDefault="001C6A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00698ED" wp14:editId="38257DD0">
                <wp:simplePos x="0" y="0"/>
                <wp:positionH relativeFrom="margin">
                  <wp:posOffset>1535430</wp:posOffset>
                </wp:positionH>
                <wp:positionV relativeFrom="paragraph">
                  <wp:posOffset>285115</wp:posOffset>
                </wp:positionV>
                <wp:extent cx="925830" cy="456565"/>
                <wp:effectExtent l="0" t="0" r="7620" b="6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BD48D5">
                            <w:r>
                              <w:t>Place piece in valid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98ED" id="_x0000_s1037" type="#_x0000_t202" style="position:absolute;margin-left:120.9pt;margin-top:22.45pt;width:72.9pt;height:35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" stroked="f">
                <v:textbox>
                  <w:txbxContent>
                    <w:p w:rsidR="00635879" w:rsidRDefault="00635879" w:rsidP="00BD48D5">
                      <w:r>
                        <w:t>Place piece in valid spot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6B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585381" wp14:editId="04884586">
                <wp:simplePos x="0" y="0"/>
                <wp:positionH relativeFrom="column">
                  <wp:posOffset>3638550</wp:posOffset>
                </wp:positionH>
                <wp:positionV relativeFrom="paragraph">
                  <wp:posOffset>86359</wp:posOffset>
                </wp:positionV>
                <wp:extent cx="2095500" cy="1695450"/>
                <wp:effectExtent l="0" t="38100" r="266700" b="19050"/>
                <wp:wrapNone/>
                <wp:docPr id="5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695450"/>
                        </a:xfrm>
                        <a:prstGeom prst="curvedConnector3">
                          <a:avLst>
                            <a:gd name="adj1" fmla="val 111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BAF3" id="Straight Arrow Connector 14" o:spid="_x0000_s1026" type="#_x0000_t38" style="position:absolute;margin-left:286.5pt;margin-top:6.8pt;width:165pt;height:133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" adj="24153" strokecolor="#5b9bd5 [3204]" strokeweight=".5pt">
                <v:stroke endarrow="block" joinstyle="miter"/>
              </v:shape>
            </w:pict>
          </mc:Fallback>
        </mc:AlternateContent>
      </w:r>
      <w:r w:rsidR="0087089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DFC7FE" wp14:editId="760862D1">
                <wp:simplePos x="0" y="0"/>
                <wp:positionH relativeFrom="column">
                  <wp:posOffset>3562350</wp:posOffset>
                </wp:positionH>
                <wp:positionV relativeFrom="paragraph">
                  <wp:posOffset>86360</wp:posOffset>
                </wp:positionV>
                <wp:extent cx="2647950" cy="2847975"/>
                <wp:effectExtent l="0" t="38100" r="342900" b="28575"/>
                <wp:wrapNone/>
                <wp:docPr id="4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2847975"/>
                        </a:xfrm>
                        <a:prstGeom prst="curvedConnector3">
                          <a:avLst>
                            <a:gd name="adj1" fmla="val 111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39E6" id="Straight Arrow Connector 14" o:spid="_x0000_s1026" type="#_x0000_t38" style="position:absolute;margin-left:280.5pt;margin-top:6.8pt;width:208.5pt;height:224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" adj="24153" strokecolor="#5b9bd5 [3204]" strokeweight=".5pt">
                <v:stroke endarrow="block" joinstyle="miter"/>
              </v:shape>
            </w:pict>
          </mc:Fallback>
        </mc:AlternateContent>
      </w:r>
      <w:r w:rsidR="0087089C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AC3DC65" wp14:editId="06EADAE6">
                <wp:simplePos x="0" y="0"/>
                <wp:positionH relativeFrom="margin">
                  <wp:posOffset>3067050</wp:posOffset>
                </wp:positionH>
                <wp:positionV relativeFrom="paragraph">
                  <wp:posOffset>219710</wp:posOffset>
                </wp:positionV>
                <wp:extent cx="1076325" cy="25717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BD48D5">
                            <w:r>
                              <w:t>Pick 1</w:t>
                            </w:r>
                            <w:r w:rsidRPr="0087089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DC65" id="_x0000_s1038" type="#_x0000_t202" style="position:absolute;margin-left:241.5pt;margin-top:17.3pt;width:84.7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" stroked="f">
                <v:textbox>
                  <w:txbxContent>
                    <w:p w:rsidR="00635879" w:rsidRDefault="00635879" w:rsidP="00BD48D5">
                      <w:r>
                        <w:t>Pick 1</w:t>
                      </w:r>
                      <w:r w:rsidRPr="0087089C">
                        <w:rPr>
                          <w:vertAlign w:val="superscript"/>
                        </w:rPr>
                        <w:t>st</w:t>
                      </w:r>
                      <w:r>
                        <w:t xml:space="preserve"> piece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4DC4" w:rsidRDefault="00EB242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DC529D" wp14:editId="715A3F8D">
                <wp:simplePos x="0" y="0"/>
                <wp:positionH relativeFrom="column">
                  <wp:posOffset>486624</wp:posOffset>
                </wp:positionH>
                <wp:positionV relativeFrom="paragraph">
                  <wp:posOffset>90046</wp:posOffset>
                </wp:positionV>
                <wp:extent cx="1009402" cy="806532"/>
                <wp:effectExtent l="19050" t="19050" r="38735" b="31750"/>
                <wp:wrapNone/>
                <wp:docPr id="194" name="Flowchart: Decisi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8065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Pr="004E76BB" w:rsidRDefault="00635879" w:rsidP="00E47D5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Made a line?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529D" id="Flowchart: Decision 194" o:spid="_x0000_s1039" type="#_x0000_t110" style="position:absolute;margin-left:38.3pt;margin-top:7.1pt;width:79.5pt;height:6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" fillcolor="#5b9bd5 [3204]" strokecolor="#1f4d78 [1604]" strokeweight="1pt">
                <v:textbox>
                  <w:txbxContent>
                    <w:p w:rsidR="00635879" w:rsidRPr="004E76BB" w:rsidRDefault="00635879" w:rsidP="00E47D5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Made a line?</w:t>
                      </w:r>
                    </w:p>
                  </w:txbxContent>
                </v:textbox>
              </v:shape>
            </w:pict>
          </mc:Fallback>
        </mc:AlternateContent>
      </w:r>
      <w:r w:rsidR="0087089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E45016E" wp14:editId="2854A085">
                <wp:simplePos x="0" y="0"/>
                <wp:positionH relativeFrom="margin">
                  <wp:posOffset>4495800</wp:posOffset>
                </wp:positionH>
                <wp:positionV relativeFrom="paragraph">
                  <wp:posOffset>191770</wp:posOffset>
                </wp:positionV>
                <wp:extent cx="1552575" cy="314325"/>
                <wp:effectExtent l="0" t="0" r="9525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4E76BB">
                            <w:r>
                              <w:t>Invalid Placement</w:t>
                            </w:r>
                          </w:p>
                          <w:p w:rsidR="00635879" w:rsidRDefault="00635879" w:rsidP="00BD48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016E" id="_x0000_s1040" type="#_x0000_t202" style="position:absolute;margin-left:354pt;margin-top:15.1pt;width:122.25pt;height:24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" stroked="f">
                <v:textbox>
                  <w:txbxContent>
                    <w:p w:rsidR="00635879" w:rsidRDefault="00635879" w:rsidP="004E76BB">
                      <w:r>
                        <w:t>Invalid Placement</w:t>
                      </w:r>
                    </w:p>
                    <w:p w:rsidR="00635879" w:rsidRDefault="00635879" w:rsidP="00BD48D5"/>
                  </w:txbxContent>
                </v:textbox>
                <w10:wrap type="square" anchorx="margin"/>
              </v:shape>
            </w:pict>
          </mc:Fallback>
        </mc:AlternateContent>
      </w:r>
    </w:p>
    <w:p w:rsidR="00FA4DC4" w:rsidRDefault="0063587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4F35AB" wp14:editId="3ACABEDB">
                <wp:simplePos x="0" y="0"/>
                <wp:positionH relativeFrom="column">
                  <wp:posOffset>1521712</wp:posOffset>
                </wp:positionH>
                <wp:positionV relativeFrom="paragraph">
                  <wp:posOffset>169113</wp:posOffset>
                </wp:positionV>
                <wp:extent cx="1008681" cy="50848"/>
                <wp:effectExtent l="0" t="57150" r="20320" b="444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8681" cy="50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A730" id="Straight Arrow Connector 195" o:spid="_x0000_s1026" type="#_x0000_t32" style="position:absolute;margin-left:119.8pt;margin-top:13.3pt;width:79.4pt;height:4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C6A8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08BA51" wp14:editId="5CE07856">
                <wp:simplePos x="0" y="0"/>
                <wp:positionH relativeFrom="column">
                  <wp:posOffset>506394</wp:posOffset>
                </wp:positionH>
                <wp:positionV relativeFrom="paragraph">
                  <wp:posOffset>216726</wp:posOffset>
                </wp:positionV>
                <wp:extent cx="45719" cy="791677"/>
                <wp:effectExtent l="38100" t="0" r="50165" b="6604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1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5516" id="Straight Arrow Connector 209" o:spid="_x0000_s1026" type="#_x0000_t32" style="position:absolute;margin-left:39.85pt;margin-top:17.05pt;width:3.6pt;height:62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D48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755CF3" wp14:editId="737BAAB8">
                <wp:simplePos x="0" y="0"/>
                <wp:positionH relativeFrom="margin">
                  <wp:posOffset>2547620</wp:posOffset>
                </wp:positionH>
                <wp:positionV relativeFrom="paragraph">
                  <wp:posOffset>-80645</wp:posOffset>
                </wp:positionV>
                <wp:extent cx="1009650" cy="5334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Default="00635879" w:rsidP="004847D4">
                            <w:pPr>
                              <w:jc w:val="center"/>
                            </w:pPr>
                            <w:r>
                              <w:t>First move, post-pick</w:t>
                            </w:r>
                          </w:p>
                          <w:p w:rsidR="00635879" w:rsidRDefault="00635879" w:rsidP="004847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55CF3" id="Rounded Rectangle 23" o:spid="_x0000_s1041" style="position:absolute;margin-left:200.6pt;margin-top:-6.35pt;width:79.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35879" w:rsidRDefault="00635879" w:rsidP="004847D4">
                      <w:pPr>
                        <w:jc w:val="center"/>
                      </w:pPr>
                      <w:r>
                        <w:t>First move, post-pick</w:t>
                      </w:r>
                    </w:p>
                    <w:p w:rsidR="00635879" w:rsidRDefault="00635879" w:rsidP="004847D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4DC4" w:rsidRDefault="00FA4DC4"/>
    <w:p w:rsidR="00C1249F" w:rsidRDefault="001C6A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E085276" wp14:editId="60505687">
                <wp:simplePos x="0" y="0"/>
                <wp:positionH relativeFrom="margin">
                  <wp:posOffset>139065</wp:posOffset>
                </wp:positionH>
                <wp:positionV relativeFrom="paragraph">
                  <wp:posOffset>62901</wp:posOffset>
                </wp:positionV>
                <wp:extent cx="403225" cy="260985"/>
                <wp:effectExtent l="0" t="0" r="0" b="571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1C6A8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5276" id="_x0000_s1042" type="#_x0000_t202" style="position:absolute;margin-left:10.95pt;margin-top:4.95pt;width:31.75pt;height:20.5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" stroked="f">
                <v:textbox>
                  <w:txbxContent>
                    <w:p w:rsidR="00635879" w:rsidRDefault="00635879" w:rsidP="001C6A8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7" behindDoc="0" locked="0" layoutInCell="1" allowOverlap="1" wp14:anchorId="051454D6" wp14:editId="78073668">
                <wp:simplePos x="0" y="0"/>
                <wp:positionH relativeFrom="margin">
                  <wp:posOffset>1721402</wp:posOffset>
                </wp:positionH>
                <wp:positionV relativeFrom="paragraph">
                  <wp:posOffset>61918</wp:posOffset>
                </wp:positionV>
                <wp:extent cx="403225" cy="260985"/>
                <wp:effectExtent l="0" t="0" r="0" b="571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EB242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54D6" id="_x0000_s1043" type="#_x0000_t202" style="position:absolute;margin-left:135.55pt;margin-top:4.9pt;width:31.75pt;height:20.55pt;z-index:2516510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" stroked="f">
                <v:textbox>
                  <w:txbxContent>
                    <w:p w:rsidR="00635879" w:rsidRDefault="00635879" w:rsidP="00EB2428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42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BF3B7A" wp14:editId="0E598F5D">
                <wp:simplePos x="0" y="0"/>
                <wp:positionH relativeFrom="column">
                  <wp:posOffset>997527</wp:posOffset>
                </wp:positionH>
                <wp:positionV relativeFrom="paragraph">
                  <wp:posOffset>63615</wp:posOffset>
                </wp:positionV>
                <wp:extent cx="1460220" cy="665019"/>
                <wp:effectExtent l="0" t="0" r="64135" b="97155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220" cy="665019"/>
                        </a:xfrm>
                        <a:prstGeom prst="bentConnector3">
                          <a:avLst>
                            <a:gd name="adj1" fmla="val 74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0A3E" id="Elbow Connector 196" o:spid="_x0000_s1026" type="#_x0000_t34" style="position:absolute;margin-left:78.55pt;margin-top:5pt;width:115pt;height:52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" adj="16079" strokecolor="#5b9bd5 [3204]" strokeweight=".5pt">
                <v:stroke endarrow="block"/>
              </v:shape>
            </w:pict>
          </mc:Fallback>
        </mc:AlternateContent>
      </w:r>
      <w:r w:rsidR="004E76BB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CDDA6AC" wp14:editId="7E4FDDB0">
                <wp:simplePos x="0" y="0"/>
                <wp:positionH relativeFrom="margin">
                  <wp:posOffset>4876800</wp:posOffset>
                </wp:positionH>
                <wp:positionV relativeFrom="paragraph">
                  <wp:posOffset>239395</wp:posOffset>
                </wp:positionV>
                <wp:extent cx="1333500" cy="314325"/>
                <wp:effectExtent l="0" t="0" r="0" b="952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4E76BB">
                            <w:r>
                              <w:t>Picked Invalid Piece</w:t>
                            </w:r>
                          </w:p>
                          <w:p w:rsidR="00635879" w:rsidRDefault="00635879" w:rsidP="004E76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A6AC" id="_x0000_s1044" type="#_x0000_t202" style="position:absolute;margin-left:384pt;margin-top:18.85pt;width:105pt;height:24.7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" stroked="f">
                <v:textbox>
                  <w:txbxContent>
                    <w:p w:rsidR="00635879" w:rsidRDefault="00635879" w:rsidP="004E76BB">
                      <w:r>
                        <w:t>Picked Invalid Piece</w:t>
                      </w:r>
                    </w:p>
                    <w:p w:rsidR="00635879" w:rsidRDefault="00635879" w:rsidP="004E76BB"/>
                  </w:txbxContent>
                </v:textbox>
                <w10:wrap type="square" anchorx="margin"/>
              </v:shape>
            </w:pict>
          </mc:Fallback>
        </mc:AlternateContent>
      </w:r>
    </w:p>
    <w:p w:rsidR="00C1249F" w:rsidRDefault="001C6A8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F89489" wp14:editId="53671F50">
                <wp:simplePos x="0" y="0"/>
                <wp:positionH relativeFrom="column">
                  <wp:posOffset>-60085</wp:posOffset>
                </wp:positionH>
                <wp:positionV relativeFrom="paragraph">
                  <wp:posOffset>161997</wp:posOffset>
                </wp:positionV>
                <wp:extent cx="1733909" cy="558501"/>
                <wp:effectExtent l="19050" t="0" r="38100" b="13335"/>
                <wp:wrapNone/>
                <wp:docPr id="213" name="Flowchart: Preparati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55850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Pr="001C6A80" w:rsidRDefault="00635879" w:rsidP="001C6A8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 w:rsidRPr="001C6A80">
                              <w:rPr>
                                <w:sz w:val="18"/>
                              </w:rPr>
                              <w:t>isplay winning sequence and start a new round</w:t>
                            </w:r>
                          </w:p>
                          <w:p w:rsidR="00635879" w:rsidRPr="001C6A80" w:rsidRDefault="00635879" w:rsidP="001C6A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948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13" o:spid="_x0000_s1045" type="#_x0000_t117" style="position:absolute;margin-left:-4.75pt;margin-top:12.75pt;width:136.55pt;height:4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" fillcolor="#5b9bd5 [3204]" strokecolor="#1f4d78 [1604]" strokeweight="1pt">
                <v:textbox>
                  <w:txbxContent>
                    <w:p w:rsidR="00635879" w:rsidRPr="001C6A80" w:rsidRDefault="00635879" w:rsidP="001C6A8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</w:t>
                      </w:r>
                      <w:r w:rsidRPr="001C6A80">
                        <w:rPr>
                          <w:sz w:val="18"/>
                        </w:rPr>
                        <w:t>isplay winning sequence and start a new round</w:t>
                      </w:r>
                    </w:p>
                    <w:p w:rsidR="00635879" w:rsidRPr="001C6A80" w:rsidRDefault="00635879" w:rsidP="001C6A8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76BB" w:rsidRPr="0087089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292E35" wp14:editId="64DE818A">
                <wp:simplePos x="0" y="0"/>
                <wp:positionH relativeFrom="margin">
                  <wp:posOffset>2491105</wp:posOffset>
                </wp:positionH>
                <wp:positionV relativeFrom="paragraph">
                  <wp:posOffset>155575</wp:posOffset>
                </wp:positionV>
                <wp:extent cx="1123950" cy="53340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Default="00635879" w:rsidP="0087089C">
                            <w:pPr>
                              <w:jc w:val="center"/>
                            </w:pPr>
                            <w:r>
                              <w:t>Second move, pre-pick</w:t>
                            </w:r>
                          </w:p>
                          <w:p w:rsidR="00635879" w:rsidRDefault="00635879" w:rsidP="00870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92E35" id="Rounded Rectangle 43" o:spid="_x0000_s1046" style="position:absolute;margin-left:196.15pt;margin-top:12.25pt;width:88.5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35879" w:rsidRDefault="00635879" w:rsidP="0087089C">
                      <w:pPr>
                        <w:jc w:val="center"/>
                      </w:pPr>
                      <w:r>
                        <w:t>Second move, pre-pick</w:t>
                      </w:r>
                    </w:p>
                    <w:p w:rsidR="00635879" w:rsidRDefault="00635879" w:rsidP="0087089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089C" w:rsidRPr="0087089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1C869D" wp14:editId="2C651C10">
                <wp:simplePos x="0" y="0"/>
                <wp:positionH relativeFrom="column">
                  <wp:posOffset>3009900</wp:posOffset>
                </wp:positionH>
                <wp:positionV relativeFrom="paragraph">
                  <wp:posOffset>628015</wp:posOffset>
                </wp:positionV>
                <wp:extent cx="45085" cy="61912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3208" id="Straight Arrow Connector 42" o:spid="_x0000_s1026" type="#_x0000_t32" style="position:absolute;margin-left:237pt;margin-top:49.45pt;width:3.55pt;height:4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1249F" w:rsidRDefault="00C1249F"/>
    <w:p w:rsidR="00C1249F" w:rsidRDefault="0063587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43AB66" wp14:editId="751331C8">
                <wp:simplePos x="0" y="0"/>
                <wp:positionH relativeFrom="column">
                  <wp:posOffset>946112</wp:posOffset>
                </wp:positionH>
                <wp:positionV relativeFrom="paragraph">
                  <wp:posOffset>166087</wp:posOffset>
                </wp:positionV>
                <wp:extent cx="50371" cy="297180"/>
                <wp:effectExtent l="57150" t="38100" r="45085" b="2667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71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FB70" id="Straight Arrow Connector 208" o:spid="_x0000_s1026" type="#_x0000_t32" style="position:absolute;margin-left:74.5pt;margin-top:13.1pt;width:3.95pt;height:23.4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C6A80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7C69BBAA" wp14:editId="7F516C41">
                <wp:simplePos x="0" y="0"/>
                <wp:positionH relativeFrom="margin">
                  <wp:posOffset>945803</wp:posOffset>
                </wp:positionH>
                <wp:positionV relativeFrom="paragraph">
                  <wp:posOffset>251292</wp:posOffset>
                </wp:positionV>
                <wp:extent cx="403225" cy="260985"/>
                <wp:effectExtent l="0" t="0" r="0" b="571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1C6A8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BBAA" id="_x0000_s1047" type="#_x0000_t202" style="position:absolute;margin-left:74.45pt;margin-top:19.8pt;width:31.75pt;height:20.5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" stroked="f">
                <v:textbox>
                  <w:txbxContent>
                    <w:p w:rsidR="00635879" w:rsidRDefault="00635879" w:rsidP="001C6A8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6BB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1B2F16C" wp14:editId="78E4A727">
                <wp:simplePos x="0" y="0"/>
                <wp:positionH relativeFrom="margin">
                  <wp:posOffset>4800600</wp:posOffset>
                </wp:positionH>
                <wp:positionV relativeFrom="paragraph">
                  <wp:posOffset>163830</wp:posOffset>
                </wp:positionV>
                <wp:extent cx="1247775" cy="314325"/>
                <wp:effectExtent l="0" t="0" r="9525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87089C">
                            <w:r>
                              <w:t>Invalid 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F16C" id="_x0000_s1048" type="#_x0000_t202" style="position:absolute;margin-left:378pt;margin-top:12.9pt;width:98.25pt;height:24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" stroked="f">
                <v:textbox>
                  <w:txbxContent>
                    <w:p w:rsidR="00635879" w:rsidRDefault="00635879" w:rsidP="0087089C">
                      <w:r>
                        <w:t>Invalid Placement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4DC4" w:rsidRDefault="001C6A80">
      <w:r w:rsidRPr="001C6A80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6ED8B29" wp14:editId="120097D0">
                <wp:simplePos x="0" y="0"/>
                <wp:positionH relativeFrom="margin">
                  <wp:posOffset>1543685</wp:posOffset>
                </wp:positionH>
                <wp:positionV relativeFrom="paragraph">
                  <wp:posOffset>182880</wp:posOffset>
                </wp:positionV>
                <wp:extent cx="925830" cy="457835"/>
                <wp:effectExtent l="0" t="0" r="762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1C6A80">
                            <w:r>
                              <w:t>Place piece in valid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8B29" id="_x0000_s1049" type="#_x0000_t202" style="position:absolute;margin-left:121.55pt;margin-top:14.4pt;width:72.9pt;height:36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/1IAIAACM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" stroked="f">
                <v:textbox>
                  <w:txbxContent>
                    <w:p w:rsidR="00635879" w:rsidRDefault="00635879" w:rsidP="001C6A80">
                      <w:r>
                        <w:t>Place piece in valid spot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6A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CCBA0A" wp14:editId="3809E34E">
                <wp:simplePos x="0" y="0"/>
                <wp:positionH relativeFrom="column">
                  <wp:posOffset>510540</wp:posOffset>
                </wp:positionH>
                <wp:positionV relativeFrom="paragraph">
                  <wp:posOffset>198120</wp:posOffset>
                </wp:positionV>
                <wp:extent cx="1009015" cy="806450"/>
                <wp:effectExtent l="19050" t="19050" r="38735" b="31750"/>
                <wp:wrapNone/>
                <wp:docPr id="201" name="Flowchart: Decisio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806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Pr="004E76BB" w:rsidRDefault="00635879" w:rsidP="001C6A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Made a line?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BA0A" id="Flowchart: Decision 201" o:spid="_x0000_s1050" type="#_x0000_t110" style="position:absolute;margin-left:40.2pt;margin-top:15.6pt;width:79.45pt;height:6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" fillcolor="#5b9bd5 [3204]" strokecolor="#1f4d78 [1604]" strokeweight="1pt">
                <v:textbox>
                  <w:txbxContent>
                    <w:p w:rsidR="00635879" w:rsidRPr="004E76BB" w:rsidRDefault="00635879" w:rsidP="001C6A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Made a line?</w:t>
                      </w:r>
                    </w:p>
                  </w:txbxContent>
                </v:textbox>
              </v:shape>
            </w:pict>
          </mc:Fallback>
        </mc:AlternateContent>
      </w:r>
      <w:r w:rsidR="0087089C" w:rsidRPr="0087089C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E6200B9" wp14:editId="40C2ADCC">
                <wp:simplePos x="0" y="0"/>
                <wp:positionH relativeFrom="margin">
                  <wp:posOffset>3076575</wp:posOffset>
                </wp:positionH>
                <wp:positionV relativeFrom="paragraph">
                  <wp:posOffset>11430</wp:posOffset>
                </wp:positionV>
                <wp:extent cx="1133475" cy="257175"/>
                <wp:effectExtent l="0" t="0" r="9525" b="952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87089C">
                            <w:r>
                              <w:t>Pick 2</w:t>
                            </w:r>
                            <w:r w:rsidRPr="0087089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00B9" id="_x0000_s1051" type="#_x0000_t202" style="position:absolute;margin-left:242.25pt;margin-top:.9pt;width:89.25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" stroked="f">
                <v:textbox>
                  <w:txbxContent>
                    <w:p w:rsidR="00635879" w:rsidRDefault="00635879" w:rsidP="0087089C">
                      <w:r>
                        <w:t>Pick 2</w:t>
                      </w:r>
                      <w:r w:rsidRPr="0087089C">
                        <w:rPr>
                          <w:vertAlign w:val="superscript"/>
                        </w:rPr>
                        <w:t>nd</w:t>
                      </w:r>
                      <w:r>
                        <w:t xml:space="preserve"> piece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4DC4" w:rsidRDefault="006358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1" behindDoc="0" locked="0" layoutInCell="1" allowOverlap="1" wp14:anchorId="079236DE" wp14:editId="0F4F8844">
                <wp:simplePos x="0" y="0"/>
                <wp:positionH relativeFrom="margin">
                  <wp:posOffset>-543560</wp:posOffset>
                </wp:positionH>
                <wp:positionV relativeFrom="paragraph">
                  <wp:posOffset>237490</wp:posOffset>
                </wp:positionV>
                <wp:extent cx="1088390" cy="48260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79" w:rsidRDefault="00635879" w:rsidP="001C6A80">
                            <w:r>
                              <w:t>NO, new turn, same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36DE" id="_x0000_s1052" type="#_x0000_t202" style="position:absolute;margin-left:-42.8pt;margin-top:18.7pt;width:85.7pt;height:38pt;z-index:2516520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" stroked="f">
                <v:textbox>
                  <w:txbxContent>
                    <w:p w:rsidR="00635879" w:rsidRDefault="00635879" w:rsidP="001C6A80">
                      <w:r>
                        <w:t>NO, new turn, same player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76BB" w:rsidRPr="0087089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2B5338" wp14:editId="0E24863B">
                <wp:simplePos x="0" y="0"/>
                <wp:positionH relativeFrom="margin">
                  <wp:posOffset>2524125</wp:posOffset>
                </wp:positionH>
                <wp:positionV relativeFrom="paragraph">
                  <wp:posOffset>106680</wp:posOffset>
                </wp:positionV>
                <wp:extent cx="1057275" cy="533400"/>
                <wp:effectExtent l="0" t="0" r="28575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879" w:rsidRDefault="00635879" w:rsidP="0087089C">
                            <w:pPr>
                              <w:jc w:val="center"/>
                            </w:pPr>
                            <w:r>
                              <w:t>Second move, post-pick</w:t>
                            </w:r>
                          </w:p>
                          <w:p w:rsidR="00635879" w:rsidRDefault="00635879" w:rsidP="00870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B5338" id="Rounded Rectangle 44" o:spid="_x0000_s1053" style="position:absolute;margin-left:198.75pt;margin-top:8.4pt;width:83.2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35879" w:rsidRDefault="00635879" w:rsidP="0087089C">
                      <w:pPr>
                        <w:jc w:val="center"/>
                      </w:pPr>
                      <w:r>
                        <w:t>Second move, post-pick</w:t>
                      </w:r>
                    </w:p>
                    <w:p w:rsidR="00635879" w:rsidRDefault="00635879" w:rsidP="0087089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7363" w:rsidRDefault="001C6A80">
      <w:r w:rsidRPr="001C6A8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626C09" wp14:editId="4AD774A7">
                <wp:simplePos x="0" y="0"/>
                <wp:positionH relativeFrom="column">
                  <wp:posOffset>1542553</wp:posOffset>
                </wp:positionH>
                <wp:positionV relativeFrom="paragraph">
                  <wp:posOffset>18802</wp:posOffset>
                </wp:positionV>
                <wp:extent cx="1013488" cy="47707"/>
                <wp:effectExtent l="0" t="57150" r="1524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88" cy="47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7E73" id="Straight Arrow Connector 202" o:spid="_x0000_s1026" type="#_x0000_t32" style="position:absolute;margin-left:121.45pt;margin-top:1.5pt;width:79.8pt;height:3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32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63"/>
    <w:rsid w:val="001C6A80"/>
    <w:rsid w:val="00257D96"/>
    <w:rsid w:val="00327363"/>
    <w:rsid w:val="0044557D"/>
    <w:rsid w:val="004847D4"/>
    <w:rsid w:val="004E76BB"/>
    <w:rsid w:val="00635879"/>
    <w:rsid w:val="00790BCC"/>
    <w:rsid w:val="0087089C"/>
    <w:rsid w:val="009A2DD3"/>
    <w:rsid w:val="00A43F6B"/>
    <w:rsid w:val="00A62925"/>
    <w:rsid w:val="00BD48D5"/>
    <w:rsid w:val="00C1249F"/>
    <w:rsid w:val="00D2596F"/>
    <w:rsid w:val="00E47D54"/>
    <w:rsid w:val="00EB2428"/>
    <w:rsid w:val="00FA4DC4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05882-E0D2-469D-827B-FFBBBD38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E5E91859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3</cp:revision>
  <cp:lastPrinted>2014-11-17T22:08:00Z</cp:lastPrinted>
  <dcterms:created xsi:type="dcterms:W3CDTF">2014-11-17T22:14:00Z</dcterms:created>
  <dcterms:modified xsi:type="dcterms:W3CDTF">2014-11-17T23:11:00Z</dcterms:modified>
</cp:coreProperties>
</file>