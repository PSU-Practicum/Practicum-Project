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3A5" w:rsidRDefault="009D13A5" w:rsidP="009D13A5">
      <w:pPr>
        <w:jc w:val="center"/>
      </w:pPr>
    </w:p>
    <w:p w:rsidR="009D13A5" w:rsidRDefault="009D13A5" w:rsidP="009D13A5">
      <w:pPr>
        <w:jc w:val="center"/>
        <w:rPr>
          <w:sz w:val="40"/>
        </w:rPr>
      </w:pPr>
      <w:r>
        <w:rPr>
          <w:sz w:val="40"/>
        </w:rPr>
        <w:t>T18</w:t>
      </w:r>
    </w:p>
    <w:p w:rsidR="009D13A5" w:rsidRDefault="009D13A5" w:rsidP="009D13A5">
      <w:pPr>
        <w:jc w:val="center"/>
        <w:rPr>
          <w:sz w:val="40"/>
        </w:rPr>
      </w:pPr>
      <w:r>
        <w:rPr>
          <w:sz w:val="40"/>
        </w:rPr>
        <w:t>E-</w:t>
      </w:r>
      <w:proofErr w:type="spellStart"/>
      <w:r>
        <w:rPr>
          <w:sz w:val="40"/>
        </w:rPr>
        <w:t>Tablero</w:t>
      </w:r>
      <w:proofErr w:type="spellEnd"/>
    </w:p>
    <w:p w:rsidR="009D13A5" w:rsidRDefault="009D13A5" w:rsidP="009D13A5">
      <w:pPr>
        <w:jc w:val="center"/>
        <w:rPr>
          <w:sz w:val="40"/>
        </w:rPr>
      </w:pPr>
      <w:r>
        <w:rPr>
          <w:sz w:val="40"/>
        </w:rPr>
        <w:t>Test Plan</w:t>
      </w:r>
    </w:p>
    <w:p w:rsidR="009D13A5" w:rsidRDefault="009D13A5" w:rsidP="009D13A5">
      <w:pPr>
        <w:jc w:val="center"/>
        <w:rPr>
          <w:sz w:val="40"/>
        </w:rPr>
      </w:pPr>
      <w:r>
        <w:rPr>
          <w:sz w:val="40"/>
        </w:rPr>
        <w:t>11/24/2014</w:t>
      </w:r>
    </w:p>
    <w:p w:rsidR="009D13A5" w:rsidRDefault="009D13A5" w:rsidP="009D13A5">
      <w:pPr>
        <w:jc w:val="center"/>
        <w:rPr>
          <w:sz w:val="40"/>
        </w:rPr>
      </w:pPr>
      <w:r>
        <w:rPr>
          <w:sz w:val="40"/>
        </w:rPr>
        <w:t>V 1.2</w:t>
      </w:r>
    </w:p>
    <w:p w:rsidR="009D13A5" w:rsidRDefault="009D13A5" w:rsidP="009D13A5">
      <w:pPr>
        <w:jc w:val="center"/>
        <w:rPr>
          <w:sz w:val="40"/>
        </w:rPr>
      </w:pPr>
    </w:p>
    <w:p w:rsidR="009D13A5" w:rsidRDefault="009D13A5" w:rsidP="009D13A5">
      <w:pPr>
        <w:jc w:val="center"/>
        <w:rPr>
          <w:sz w:val="40"/>
        </w:rPr>
      </w:pPr>
    </w:p>
    <w:p w:rsidR="009D13A5" w:rsidRDefault="009D13A5" w:rsidP="009D13A5">
      <w:pPr>
        <w:jc w:val="center"/>
        <w:rPr>
          <w:sz w:val="40"/>
        </w:rPr>
      </w:pPr>
    </w:p>
    <w:p w:rsidR="009D13A5" w:rsidRDefault="009D13A5" w:rsidP="009D13A5">
      <w:pPr>
        <w:jc w:val="center"/>
        <w:rPr>
          <w:sz w:val="24"/>
        </w:rPr>
      </w:pPr>
      <w:r>
        <w:rPr>
          <w:sz w:val="24"/>
        </w:rPr>
        <w:t>Colten Nye</w:t>
      </w:r>
    </w:p>
    <w:p w:rsidR="009D13A5" w:rsidRDefault="009D13A5" w:rsidP="009D13A5">
      <w:pPr>
        <w:jc w:val="center"/>
        <w:rPr>
          <w:sz w:val="24"/>
        </w:rPr>
      </w:pPr>
      <w:r>
        <w:rPr>
          <w:sz w:val="24"/>
        </w:rPr>
        <w:t>Chad Thueson</w:t>
      </w:r>
    </w:p>
    <w:p w:rsidR="009D13A5" w:rsidRDefault="009D13A5" w:rsidP="009D13A5">
      <w:pPr>
        <w:jc w:val="center"/>
        <w:rPr>
          <w:sz w:val="24"/>
        </w:rPr>
      </w:pPr>
      <w:r>
        <w:rPr>
          <w:sz w:val="24"/>
        </w:rPr>
        <w:t>Mike Brainerd</w:t>
      </w:r>
    </w:p>
    <w:p w:rsidR="009D13A5" w:rsidRDefault="009D13A5" w:rsidP="009D13A5">
      <w:pPr>
        <w:jc w:val="center"/>
        <w:rPr>
          <w:sz w:val="24"/>
        </w:rPr>
      </w:pPr>
      <w:r>
        <w:rPr>
          <w:sz w:val="24"/>
        </w:rPr>
        <w:t>Daniel Christensen</w:t>
      </w:r>
    </w:p>
    <w:p w:rsidR="009D13A5" w:rsidRDefault="009D13A5" w:rsidP="009D13A5">
      <w:pPr>
        <w:jc w:val="center"/>
        <w:rPr>
          <w:sz w:val="24"/>
        </w:rPr>
      </w:pPr>
      <w:proofErr w:type="spellStart"/>
      <w:r>
        <w:rPr>
          <w:sz w:val="24"/>
        </w:rPr>
        <w:t>Hanjae</w:t>
      </w:r>
      <w:proofErr w:type="spellEnd"/>
      <w:r>
        <w:rPr>
          <w:sz w:val="24"/>
        </w:rPr>
        <w:t xml:space="preserve"> Noh</w:t>
      </w:r>
    </w:p>
    <w:p w:rsidR="009D13A5" w:rsidRDefault="009D13A5" w:rsidP="009D13A5">
      <w:pPr>
        <w:jc w:val="center"/>
        <w:rPr>
          <w:sz w:val="24"/>
        </w:rPr>
      </w:pPr>
    </w:p>
    <w:p w:rsidR="009D13A5" w:rsidRDefault="009D13A5" w:rsidP="009D13A5">
      <w:pPr>
        <w:jc w:val="center"/>
        <w:rPr>
          <w:sz w:val="24"/>
        </w:rPr>
      </w:pPr>
    </w:p>
    <w:p w:rsidR="009D13A5" w:rsidRDefault="009D13A5" w:rsidP="009D13A5">
      <w:pPr>
        <w:jc w:val="center"/>
        <w:rPr>
          <w:sz w:val="24"/>
        </w:rPr>
      </w:pPr>
    </w:p>
    <w:p w:rsidR="009D13A5" w:rsidRDefault="009D13A5" w:rsidP="009D13A5">
      <w:pPr>
        <w:jc w:val="center"/>
        <w:rPr>
          <w:sz w:val="24"/>
        </w:rPr>
      </w:pPr>
    </w:p>
    <w:p w:rsidR="009D13A5" w:rsidRDefault="009D13A5" w:rsidP="009D13A5">
      <w:pPr>
        <w:jc w:val="center"/>
        <w:rPr>
          <w:sz w:val="24"/>
        </w:rPr>
      </w:pPr>
    </w:p>
    <w:p w:rsidR="009D13A5" w:rsidRDefault="009D13A5" w:rsidP="009D13A5">
      <w:pPr>
        <w:jc w:val="center"/>
        <w:rPr>
          <w:sz w:val="24"/>
        </w:rPr>
      </w:pPr>
    </w:p>
    <w:p w:rsidR="009D13A5" w:rsidRDefault="009D13A5" w:rsidP="009D13A5">
      <w:pPr>
        <w:jc w:val="center"/>
        <w:rPr>
          <w:sz w:val="24"/>
        </w:rPr>
      </w:pPr>
    </w:p>
    <w:p w:rsidR="009D13A5" w:rsidRPr="00776854" w:rsidRDefault="009D13A5" w:rsidP="009D13A5">
      <w:pPr>
        <w:jc w:val="center"/>
        <w:rPr>
          <w:sz w:val="24"/>
        </w:rPr>
      </w:pPr>
      <w:bookmarkStart w:id="0" w:name="_GoBack"/>
      <w:bookmarkEnd w:id="0"/>
    </w:p>
    <w:p w:rsidR="009D13A5" w:rsidRDefault="009D13A5" w:rsidP="009D13A5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30676717"/>
        <w:docPartObj>
          <w:docPartGallery w:val="Table of Contents"/>
          <w:docPartUnique/>
        </w:docPartObj>
      </w:sdtPr>
      <w:sdtEndPr/>
      <w:sdtContent>
        <w:p w:rsidR="00606493" w:rsidRDefault="00606493">
          <w:pPr>
            <w:pStyle w:val="TOCHeading"/>
          </w:pPr>
          <w:r>
            <w:t>Table of Contents</w:t>
          </w:r>
        </w:p>
        <w:p w:rsidR="00606493" w:rsidRDefault="00606493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Objectives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:rsidR="00606493" w:rsidRDefault="00606493" w:rsidP="00606493">
          <w:pPr>
            <w:pStyle w:val="TOC2"/>
            <w:ind w:left="216"/>
          </w:pPr>
          <w:r>
            <w:t>Purpose</w:t>
          </w:r>
          <w:r>
            <w:ptab w:relativeTo="margin" w:alignment="right" w:leader="dot"/>
          </w:r>
          <w:r>
            <w:t>1</w:t>
          </w:r>
        </w:p>
        <w:p w:rsidR="00606493" w:rsidRDefault="00606493">
          <w:pPr>
            <w:pStyle w:val="TOC2"/>
            <w:ind w:left="216"/>
          </w:pPr>
          <w:r>
            <w:t>Scope</w:t>
          </w:r>
          <w:r>
            <w:ptab w:relativeTo="margin" w:alignment="right" w:leader="dot"/>
          </w:r>
          <w:r>
            <w:t>1</w:t>
          </w:r>
        </w:p>
        <w:p w:rsidR="00606493" w:rsidRDefault="00606493" w:rsidP="00606493">
          <w:pPr>
            <w:pStyle w:val="TOC3"/>
            <w:ind w:left="0"/>
          </w:pPr>
          <w:r>
            <w:t xml:space="preserve">    References</w:t>
          </w:r>
          <w:r>
            <w:ptab w:relativeTo="margin" w:alignment="right" w:leader="dot"/>
          </w:r>
          <w:r>
            <w:t>1</w:t>
          </w:r>
        </w:p>
        <w:p w:rsidR="00274333" w:rsidRDefault="00274333" w:rsidP="00274333">
          <w:pPr>
            <w:pStyle w:val="TOC2"/>
            <w:ind w:left="216"/>
          </w:pPr>
          <w:r>
            <w:t xml:space="preserve">   Practicum Requirement Document</w:t>
          </w:r>
          <w:r>
            <w:ptab w:relativeTo="margin" w:alignment="right" w:leader="dot"/>
          </w:r>
          <w:r>
            <w:t>2</w:t>
          </w:r>
        </w:p>
        <w:p w:rsidR="00274333" w:rsidRDefault="00274333" w:rsidP="00274333">
          <w:pPr>
            <w:pStyle w:val="TOC2"/>
            <w:ind w:left="216"/>
          </w:pPr>
          <w:r>
            <w:t xml:space="preserve">   </w:t>
          </w:r>
          <w:proofErr w:type="spellStart"/>
          <w:r>
            <w:t>Gamplay</w:t>
          </w:r>
          <w:proofErr w:type="spellEnd"/>
          <w:r>
            <w:t xml:space="preserve"> Algorithm</w:t>
          </w:r>
          <w:r>
            <w:ptab w:relativeTo="margin" w:alignment="right" w:leader="dot"/>
          </w:r>
          <w:r>
            <w:t>3</w:t>
          </w:r>
        </w:p>
        <w:p w:rsidR="00274333" w:rsidRDefault="00274333" w:rsidP="00274333">
          <w:pPr>
            <w:pStyle w:val="TOC2"/>
            <w:ind w:left="216"/>
          </w:pPr>
          <w:r>
            <w:t xml:space="preserve">   Tablero Model</w:t>
          </w:r>
          <w:r>
            <w:ptab w:relativeTo="margin" w:alignment="right" w:leader="dot"/>
          </w:r>
          <w:r>
            <w:t>4</w:t>
          </w:r>
        </w:p>
        <w:p w:rsidR="00606493" w:rsidRDefault="00606493">
          <w:pPr>
            <w:pStyle w:val="TOC1"/>
          </w:pPr>
          <w:r>
            <w:rPr>
              <w:b/>
              <w:bCs/>
            </w:rPr>
            <w:t>Requirements for Test</w:t>
          </w:r>
          <w:r>
            <w:ptab w:relativeTo="margin" w:alignment="right" w:leader="dot"/>
          </w:r>
          <w:r w:rsidR="00274333">
            <w:t>5</w:t>
          </w:r>
        </w:p>
        <w:p w:rsidR="00606493" w:rsidRDefault="00606493">
          <w:pPr>
            <w:pStyle w:val="TOC2"/>
            <w:ind w:left="216"/>
          </w:pPr>
          <w:r>
            <w:t>Function Testing</w:t>
          </w:r>
          <w:r>
            <w:ptab w:relativeTo="margin" w:alignment="right" w:leader="dot"/>
          </w:r>
          <w:r w:rsidR="00274333">
            <w:t>5</w:t>
          </w:r>
        </w:p>
        <w:p w:rsidR="005D62A7" w:rsidRDefault="005D62A7" w:rsidP="005D62A7">
          <w:pPr>
            <w:pStyle w:val="TOC3"/>
            <w:ind w:left="0"/>
          </w:pPr>
          <w:r>
            <w:t xml:space="preserve">     User Interface Testing</w:t>
          </w:r>
          <w:r w:rsidR="00606493">
            <w:ptab w:relativeTo="margin" w:alignment="right" w:leader="dot"/>
          </w:r>
          <w:r w:rsidR="00274333">
            <w:t>5</w:t>
          </w:r>
        </w:p>
        <w:p w:rsidR="005D62A7" w:rsidRDefault="005D62A7" w:rsidP="005D62A7">
          <w:pPr>
            <w:pStyle w:val="TOC2"/>
            <w:ind w:left="216"/>
          </w:pPr>
          <w:r>
            <w:t>Performance Testing</w:t>
          </w:r>
          <w:r>
            <w:ptab w:relativeTo="margin" w:alignment="right" w:leader="dot"/>
          </w:r>
          <w:r w:rsidR="00274333">
            <w:t>5</w:t>
          </w:r>
        </w:p>
        <w:p w:rsidR="005D62A7" w:rsidRDefault="005D62A7" w:rsidP="005D62A7">
          <w:pPr>
            <w:pStyle w:val="TOC2"/>
            <w:ind w:left="216"/>
          </w:pPr>
          <w:r>
            <w:t>Load Testing</w:t>
          </w:r>
          <w:r>
            <w:ptab w:relativeTo="margin" w:alignment="right" w:leader="dot"/>
          </w:r>
          <w:r w:rsidR="00274333">
            <w:t>6</w:t>
          </w:r>
        </w:p>
        <w:p w:rsidR="005D62A7" w:rsidRDefault="005D62A7" w:rsidP="005D62A7">
          <w:pPr>
            <w:pStyle w:val="TOC2"/>
            <w:ind w:left="216"/>
          </w:pPr>
          <w:r>
            <w:t>Stress Testing</w:t>
          </w:r>
          <w:r>
            <w:ptab w:relativeTo="margin" w:alignment="right" w:leader="dot"/>
          </w:r>
          <w:r w:rsidR="00274333">
            <w:t>6</w:t>
          </w:r>
        </w:p>
        <w:p w:rsidR="005D62A7" w:rsidRDefault="005D62A7" w:rsidP="005D62A7">
          <w:pPr>
            <w:pStyle w:val="TOC2"/>
            <w:ind w:left="216"/>
          </w:pPr>
          <w:r>
            <w:t>Robustness Testing</w:t>
          </w:r>
          <w:r>
            <w:ptab w:relativeTo="margin" w:alignment="right" w:leader="dot"/>
          </w:r>
          <w:r w:rsidR="00274333">
            <w:t>6</w:t>
          </w:r>
        </w:p>
        <w:p w:rsidR="005D62A7" w:rsidRDefault="005D62A7" w:rsidP="005D62A7">
          <w:pPr>
            <w:pStyle w:val="TOC1"/>
          </w:pPr>
          <w:r>
            <w:rPr>
              <w:b/>
            </w:rPr>
            <w:t>Test Strategy</w:t>
          </w:r>
          <w:r>
            <w:ptab w:relativeTo="margin" w:alignment="right" w:leader="dot"/>
          </w:r>
          <w:r w:rsidR="00274333">
            <w:rPr>
              <w:b/>
              <w:bCs/>
            </w:rPr>
            <w:t>7</w:t>
          </w:r>
        </w:p>
        <w:p w:rsidR="005D62A7" w:rsidRDefault="005D62A7" w:rsidP="005D62A7">
          <w:pPr>
            <w:pStyle w:val="TOC2"/>
            <w:ind w:left="216"/>
          </w:pPr>
          <w:r>
            <w:t>Testing Types</w:t>
          </w:r>
          <w:r>
            <w:ptab w:relativeTo="margin" w:alignment="right" w:leader="dot"/>
          </w:r>
          <w:r w:rsidR="00274333">
            <w:t>7</w:t>
          </w:r>
        </w:p>
        <w:p w:rsidR="005D62A7" w:rsidRDefault="005D62A7" w:rsidP="005D62A7">
          <w:pPr>
            <w:pStyle w:val="TOC2"/>
            <w:ind w:left="216"/>
          </w:pPr>
          <w:r>
            <w:t xml:space="preserve">    Function Testing</w:t>
          </w:r>
          <w:r>
            <w:ptab w:relativeTo="margin" w:alignment="right" w:leader="dot"/>
          </w:r>
          <w:r w:rsidR="00274333">
            <w:t>7</w:t>
          </w:r>
        </w:p>
        <w:p w:rsidR="005D62A7" w:rsidRDefault="005D62A7" w:rsidP="005D62A7">
          <w:pPr>
            <w:pStyle w:val="TOC2"/>
            <w:ind w:left="216"/>
          </w:pPr>
          <w:r>
            <w:t xml:space="preserve">    User Interface Testing</w:t>
          </w:r>
          <w:r>
            <w:ptab w:relativeTo="margin" w:alignment="right" w:leader="dot"/>
          </w:r>
          <w:r w:rsidR="00274333">
            <w:t>8</w:t>
          </w:r>
        </w:p>
        <w:p w:rsidR="005D62A7" w:rsidRDefault="005D62A7" w:rsidP="005D62A7">
          <w:pPr>
            <w:pStyle w:val="TOC2"/>
            <w:ind w:left="216"/>
          </w:pPr>
          <w:r>
            <w:t xml:space="preserve">    Performance Testing</w:t>
          </w:r>
          <w:r>
            <w:ptab w:relativeTo="margin" w:alignment="right" w:leader="dot"/>
          </w:r>
          <w:r w:rsidR="00274333">
            <w:t>8</w:t>
          </w:r>
        </w:p>
        <w:p w:rsidR="005D62A7" w:rsidRDefault="005D62A7" w:rsidP="005D62A7">
          <w:pPr>
            <w:pStyle w:val="TOC2"/>
            <w:ind w:left="216"/>
          </w:pPr>
          <w:r>
            <w:t xml:space="preserve">    Load Testing</w:t>
          </w:r>
          <w:r>
            <w:ptab w:relativeTo="margin" w:alignment="right" w:leader="dot"/>
          </w:r>
          <w:r w:rsidR="00274333">
            <w:t>8</w:t>
          </w:r>
        </w:p>
        <w:p w:rsidR="005D62A7" w:rsidRDefault="005D62A7" w:rsidP="005D62A7">
          <w:pPr>
            <w:pStyle w:val="TOC2"/>
            <w:ind w:left="216"/>
          </w:pPr>
          <w:r>
            <w:t xml:space="preserve">    Stress Testing</w:t>
          </w:r>
          <w:r>
            <w:ptab w:relativeTo="margin" w:alignment="right" w:leader="dot"/>
          </w:r>
          <w:r w:rsidR="00274333">
            <w:t>8</w:t>
          </w:r>
        </w:p>
        <w:p w:rsidR="005D62A7" w:rsidRDefault="005D62A7" w:rsidP="005D62A7">
          <w:pPr>
            <w:pStyle w:val="TOC2"/>
            <w:ind w:left="216"/>
          </w:pPr>
          <w:r>
            <w:t xml:space="preserve">    Robustness Testing</w:t>
          </w:r>
          <w:r>
            <w:ptab w:relativeTo="margin" w:alignment="right" w:leader="dot"/>
          </w:r>
          <w:r w:rsidR="00274333">
            <w:t>9</w:t>
          </w:r>
        </w:p>
        <w:p w:rsidR="005D62A7" w:rsidRDefault="00274333" w:rsidP="005D62A7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Appendix Test Record Sheets</w:t>
          </w:r>
          <w:r w:rsidR="005D62A7">
            <w:ptab w:relativeTo="margin" w:alignment="right" w:leader="dot"/>
          </w:r>
          <w:r>
            <w:t>9</w:t>
          </w:r>
        </w:p>
        <w:p w:rsidR="005D62A7" w:rsidRDefault="005D62A7" w:rsidP="005D62A7">
          <w:pPr>
            <w:pStyle w:val="TOC2"/>
            <w:ind w:left="216"/>
          </w:pPr>
          <w:r>
            <w:t>Finite State Machine</w:t>
          </w:r>
          <w:r>
            <w:ptab w:relativeTo="margin" w:alignment="right" w:leader="dot"/>
          </w:r>
          <w:r w:rsidR="00274333">
            <w:t>10</w:t>
          </w:r>
        </w:p>
        <w:p w:rsidR="005D62A7" w:rsidRDefault="005D62A7" w:rsidP="005D62A7">
          <w:pPr>
            <w:pStyle w:val="TOC2"/>
            <w:ind w:left="216"/>
          </w:pPr>
          <w:r>
            <w:t>LED Testing</w:t>
          </w:r>
          <w:r>
            <w:ptab w:relativeTo="margin" w:alignment="right" w:leader="dot"/>
          </w:r>
          <w:r w:rsidR="00274333">
            <w:t>11</w:t>
          </w:r>
        </w:p>
        <w:p w:rsidR="005D62A7" w:rsidRDefault="005D62A7" w:rsidP="005D62A7">
          <w:pPr>
            <w:pStyle w:val="TOC2"/>
            <w:ind w:left="216"/>
          </w:pPr>
          <w:r>
            <w:t>LCD Testing</w:t>
          </w:r>
          <w:r>
            <w:ptab w:relativeTo="margin" w:alignment="right" w:leader="dot"/>
          </w:r>
          <w:r w:rsidR="00274333">
            <w:t>12</w:t>
          </w:r>
        </w:p>
        <w:p w:rsidR="005D62A7" w:rsidRDefault="005D62A7" w:rsidP="005D62A7">
          <w:pPr>
            <w:pStyle w:val="TOC2"/>
            <w:ind w:left="216"/>
          </w:pPr>
          <w:r>
            <w:t>Switch Matrix</w:t>
          </w:r>
          <w:r>
            <w:ptab w:relativeTo="margin" w:alignment="right" w:leader="dot"/>
          </w:r>
          <w:r w:rsidR="00274333">
            <w:t>13</w:t>
          </w:r>
        </w:p>
        <w:p w:rsidR="005D62A7" w:rsidRPr="005D62A7" w:rsidRDefault="005D62A7" w:rsidP="005D62A7"/>
        <w:p w:rsidR="005D62A7" w:rsidRPr="005D62A7" w:rsidRDefault="005D62A7" w:rsidP="005D62A7"/>
        <w:p w:rsidR="005D62A7" w:rsidRPr="005D62A7" w:rsidRDefault="005D62A7" w:rsidP="005D62A7"/>
        <w:p w:rsidR="00606493" w:rsidRPr="005D62A7" w:rsidRDefault="009D13A5" w:rsidP="005D62A7"/>
      </w:sdtContent>
    </w:sdt>
    <w:p w:rsidR="007D41BA" w:rsidRPr="00262933" w:rsidRDefault="006D092F" w:rsidP="00274333">
      <w:pPr>
        <w:rPr>
          <w:rStyle w:val="Strong"/>
          <w:rFonts w:ascii="Arial" w:hAnsi="Arial" w:cs="Arial"/>
        </w:rPr>
      </w:pPr>
      <w:r>
        <w:rPr>
          <w:rFonts w:ascii="Arial" w:hAnsi="Arial" w:cs="Arial"/>
          <w:b/>
        </w:rPr>
        <w:br w:type="page"/>
      </w:r>
      <w:r w:rsidR="007D41BA" w:rsidRPr="00262933">
        <w:rPr>
          <w:rStyle w:val="Strong"/>
          <w:rFonts w:ascii="Arial" w:hAnsi="Arial" w:cs="Arial"/>
        </w:rPr>
        <w:lastRenderedPageBreak/>
        <w:t>Objectives</w:t>
      </w:r>
    </w:p>
    <w:p w:rsidR="007D41BA" w:rsidRDefault="007D41BA" w:rsidP="007D41BA">
      <w:pPr>
        <w:pStyle w:val="ListParagraph"/>
        <w:ind w:left="360"/>
        <w:rPr>
          <w:rFonts w:ascii="Arial" w:hAnsi="Arial" w:cs="Arial"/>
          <w:b/>
        </w:rPr>
      </w:pPr>
    </w:p>
    <w:p w:rsidR="007D41BA" w:rsidRDefault="007D41BA" w:rsidP="007D41BA">
      <w:pPr>
        <w:pStyle w:val="ListParagraph"/>
        <w:numPr>
          <w:ilvl w:val="1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Purpose</w:t>
      </w:r>
    </w:p>
    <w:p w:rsidR="00776C22" w:rsidRDefault="00776C22" w:rsidP="00776C22">
      <w:pPr>
        <w:pStyle w:val="ListParagraph"/>
        <w:ind w:left="792"/>
        <w:rPr>
          <w:rFonts w:ascii="Arial" w:hAnsi="Arial" w:cs="Arial"/>
          <w:b/>
        </w:rPr>
      </w:pPr>
    </w:p>
    <w:p w:rsidR="00776C22" w:rsidRDefault="00776C22" w:rsidP="00776C22">
      <w:pPr>
        <w:pStyle w:val="ListParagraph"/>
        <w:ind w:left="792"/>
        <w:rPr>
          <w:rFonts w:ascii="Arial" w:hAnsi="Arial" w:cs="Arial"/>
        </w:rPr>
      </w:pPr>
      <w:r w:rsidRPr="007D41BA">
        <w:rPr>
          <w:rFonts w:ascii="Arial" w:hAnsi="Arial" w:cs="Arial"/>
        </w:rPr>
        <w:t>This document</w:t>
      </w:r>
      <w:r>
        <w:rPr>
          <w:rFonts w:ascii="Arial" w:hAnsi="Arial" w:cs="Arial"/>
        </w:rPr>
        <w:t xml:space="preserve"> describes the plan for testing the Team 18 practicum project (Tablero game board).  This Test Plan document requires the following objectives:</w:t>
      </w:r>
    </w:p>
    <w:p w:rsidR="00776C22" w:rsidRDefault="00776C22" w:rsidP="00776C22">
      <w:pPr>
        <w:pStyle w:val="ListParagraph"/>
        <w:ind w:left="792"/>
        <w:rPr>
          <w:rFonts w:ascii="Arial" w:hAnsi="Arial" w:cs="Arial"/>
        </w:rPr>
      </w:pPr>
    </w:p>
    <w:p w:rsidR="00776C22" w:rsidRPr="00776C22" w:rsidRDefault="00776C22" w:rsidP="00776C22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Identify existing project information and the software and hardware that should be tested.</w:t>
      </w:r>
    </w:p>
    <w:p w:rsidR="00776C22" w:rsidRPr="00776C22" w:rsidRDefault="00776C22" w:rsidP="00776C22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List the recommended test requirements (high level).</w:t>
      </w:r>
    </w:p>
    <w:p w:rsidR="00776C22" w:rsidRPr="00776C22" w:rsidRDefault="00776C22" w:rsidP="00776C22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Recommend and describe the testing strategies to be employed</w:t>
      </w:r>
    </w:p>
    <w:p w:rsidR="00776C22" w:rsidRPr="00776C22" w:rsidRDefault="00776C22" w:rsidP="00776C22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Identify the required resources and provide an estimate of the test efforts.</w:t>
      </w:r>
    </w:p>
    <w:p w:rsidR="00776C22" w:rsidRPr="00776C22" w:rsidRDefault="00776C22" w:rsidP="00776C22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List the deliverable elements of all tests.</w:t>
      </w:r>
    </w:p>
    <w:p w:rsidR="00776C22" w:rsidRPr="00776C22" w:rsidRDefault="00776C22" w:rsidP="00776C22">
      <w:pPr>
        <w:pStyle w:val="ListParagraph"/>
        <w:ind w:left="1512"/>
        <w:rPr>
          <w:rFonts w:ascii="Arial" w:hAnsi="Arial" w:cs="Arial"/>
          <w:b/>
        </w:rPr>
      </w:pPr>
    </w:p>
    <w:p w:rsidR="00776C22" w:rsidRDefault="00776C22" w:rsidP="00776C22">
      <w:pPr>
        <w:pStyle w:val="ListParagraph"/>
        <w:numPr>
          <w:ilvl w:val="1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Scope</w:t>
      </w:r>
    </w:p>
    <w:p w:rsidR="00776C22" w:rsidRDefault="00776C22" w:rsidP="00776C22">
      <w:pPr>
        <w:pStyle w:val="ListParagraph"/>
        <w:ind w:left="792"/>
        <w:rPr>
          <w:rFonts w:ascii="Arial" w:hAnsi="Arial" w:cs="Arial"/>
          <w:b/>
        </w:rPr>
      </w:pPr>
    </w:p>
    <w:p w:rsidR="00776C22" w:rsidRDefault="00776C22" w:rsidP="00776C22">
      <w:pPr>
        <w:pStyle w:val="ListParagraph"/>
        <w:ind w:left="792"/>
        <w:rPr>
          <w:rFonts w:ascii="Arial" w:hAnsi="Arial" w:cs="Arial"/>
        </w:rPr>
      </w:pPr>
      <w:r>
        <w:rPr>
          <w:rFonts w:ascii="Arial" w:hAnsi="Arial" w:cs="Arial"/>
        </w:rPr>
        <w:t xml:space="preserve">This test plan describes the integration and system tests that will be conducted on the tablero game board prototype following the integration of subsystems and components identified in the </w:t>
      </w:r>
      <w:r w:rsidR="003C202C">
        <w:rPr>
          <w:rFonts w:ascii="Arial" w:hAnsi="Arial" w:cs="Arial"/>
        </w:rPr>
        <w:t>Level 1 Tablero Model [3</w:t>
      </w:r>
      <w:r w:rsidR="007A09A1">
        <w:rPr>
          <w:rFonts w:ascii="Arial" w:hAnsi="Arial" w:cs="Arial"/>
        </w:rPr>
        <w:t>].</w:t>
      </w:r>
    </w:p>
    <w:p w:rsidR="007A09A1" w:rsidRDefault="007A09A1" w:rsidP="00776C22">
      <w:pPr>
        <w:pStyle w:val="ListParagraph"/>
        <w:ind w:left="792"/>
        <w:rPr>
          <w:rFonts w:ascii="Arial" w:hAnsi="Arial" w:cs="Arial"/>
        </w:rPr>
      </w:pPr>
    </w:p>
    <w:p w:rsidR="007A09A1" w:rsidRDefault="007A09A1" w:rsidP="00776C22">
      <w:pPr>
        <w:pStyle w:val="ListParagraph"/>
        <w:ind w:left="792"/>
        <w:rPr>
          <w:rFonts w:ascii="Arial" w:hAnsi="Arial" w:cs="Arial"/>
        </w:rPr>
      </w:pPr>
      <w:r>
        <w:rPr>
          <w:rFonts w:ascii="Arial" w:hAnsi="Arial" w:cs="Arial"/>
        </w:rPr>
        <w:t xml:space="preserve">The purpose of this test plan is to test the feasibility and performance of the game board.  It is critical that all subsystems be tested </w:t>
      </w:r>
      <w:r w:rsidR="003C202C">
        <w:rPr>
          <w:rFonts w:ascii="Arial" w:hAnsi="Arial" w:cs="Arial"/>
        </w:rPr>
        <w:t xml:space="preserve">before integration into the system </w:t>
      </w:r>
      <w:r>
        <w:rPr>
          <w:rFonts w:ascii="Arial" w:hAnsi="Arial" w:cs="Arial"/>
        </w:rPr>
        <w:t>so as to ensure a proper user experience when using the game board.</w:t>
      </w:r>
    </w:p>
    <w:p w:rsidR="007A09A1" w:rsidRDefault="007A09A1" w:rsidP="00776C22">
      <w:pPr>
        <w:pStyle w:val="ListParagraph"/>
        <w:ind w:left="792"/>
        <w:rPr>
          <w:rFonts w:ascii="Arial" w:hAnsi="Arial" w:cs="Arial"/>
        </w:rPr>
      </w:pPr>
    </w:p>
    <w:p w:rsidR="007A09A1" w:rsidRDefault="007A09A1" w:rsidP="007A09A1">
      <w:pPr>
        <w:pStyle w:val="ListParagraph"/>
        <w:ind w:left="792"/>
        <w:rPr>
          <w:rFonts w:ascii="Arial" w:hAnsi="Arial" w:cs="Arial"/>
        </w:rPr>
      </w:pPr>
      <w:r>
        <w:rPr>
          <w:rFonts w:ascii="Arial" w:hAnsi="Arial" w:cs="Arial"/>
        </w:rPr>
        <w:t xml:space="preserve">The following </w:t>
      </w:r>
      <w:r w:rsidR="008714A8">
        <w:rPr>
          <w:rFonts w:ascii="Arial" w:hAnsi="Arial" w:cs="Arial"/>
        </w:rPr>
        <w:t>modules</w:t>
      </w:r>
      <w:r>
        <w:rPr>
          <w:rFonts w:ascii="Arial" w:hAnsi="Arial" w:cs="Arial"/>
        </w:rPr>
        <w:t xml:space="preserve"> and interfaces will be tested:</w:t>
      </w:r>
    </w:p>
    <w:p w:rsidR="007A09A1" w:rsidRDefault="007A09A1" w:rsidP="007A09A1">
      <w:pPr>
        <w:pStyle w:val="ListParagraph"/>
        <w:ind w:left="792"/>
        <w:rPr>
          <w:rFonts w:ascii="Arial" w:hAnsi="Arial" w:cs="Arial"/>
        </w:rPr>
      </w:pPr>
    </w:p>
    <w:p w:rsidR="007A09A1" w:rsidRDefault="008714A8" w:rsidP="007A09A1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Reed Switch Matrix</w:t>
      </w:r>
    </w:p>
    <w:p w:rsidR="00DC785A" w:rsidRDefault="00DC785A" w:rsidP="007A09A1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Reset button </w:t>
      </w:r>
    </w:p>
    <w:p w:rsidR="007A09A1" w:rsidRDefault="007A09A1" w:rsidP="007A09A1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Roll button </w:t>
      </w:r>
    </w:p>
    <w:p w:rsidR="007A09A1" w:rsidRDefault="008714A8" w:rsidP="007A09A1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LED Strand</w:t>
      </w:r>
    </w:p>
    <w:p w:rsidR="007A09A1" w:rsidRDefault="007A09A1" w:rsidP="007A09A1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LCD screen</w:t>
      </w:r>
    </w:p>
    <w:p w:rsidR="00DC785A" w:rsidRDefault="00DC785A" w:rsidP="00DC785A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Critical performance measures to test are:</w:t>
      </w:r>
    </w:p>
    <w:p w:rsidR="00DC785A" w:rsidRDefault="00DC785A" w:rsidP="00DC785A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Minimal polling time of game surface to capture game piece movements</w:t>
      </w:r>
    </w:p>
    <w:p w:rsidR="00DC785A" w:rsidRDefault="00DC785A" w:rsidP="00DC785A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Time from game piece movement to lighting of corresponding LED</w:t>
      </w:r>
    </w:p>
    <w:p w:rsidR="00102C43" w:rsidRDefault="00102C43" w:rsidP="00DC785A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Time to display message after specific action takes place (dice roll, change of player)</w:t>
      </w:r>
    </w:p>
    <w:p w:rsidR="00102C43" w:rsidRDefault="008714A8" w:rsidP="00DC785A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Initialization time for game board to be ready to use</w:t>
      </w:r>
    </w:p>
    <w:p w:rsidR="00262933" w:rsidRDefault="00262933" w:rsidP="00DC785A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Power consumption</w:t>
      </w:r>
    </w:p>
    <w:p w:rsidR="008714A8" w:rsidRPr="00DC785A" w:rsidRDefault="008714A8" w:rsidP="008714A8">
      <w:pPr>
        <w:pStyle w:val="ListParagraph"/>
        <w:ind w:left="1440"/>
        <w:rPr>
          <w:rFonts w:ascii="Arial" w:hAnsi="Arial" w:cs="Arial"/>
        </w:rPr>
      </w:pPr>
    </w:p>
    <w:p w:rsidR="00776C22" w:rsidRDefault="00900074" w:rsidP="00776C22">
      <w:pPr>
        <w:pStyle w:val="ListParagraph"/>
        <w:numPr>
          <w:ilvl w:val="1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References</w:t>
      </w:r>
    </w:p>
    <w:p w:rsidR="00274333" w:rsidRDefault="00274333" w:rsidP="00274333">
      <w:pPr>
        <w:pStyle w:val="ListParagraph"/>
        <w:ind w:left="792"/>
        <w:rPr>
          <w:rFonts w:ascii="Arial" w:hAnsi="Arial" w:cs="Arial"/>
          <w:b/>
        </w:rPr>
      </w:pPr>
    </w:p>
    <w:p w:rsidR="00900074" w:rsidRPr="008714A8" w:rsidRDefault="00900074" w:rsidP="00900074">
      <w:pPr>
        <w:pStyle w:val="ListParagraph"/>
        <w:numPr>
          <w:ilvl w:val="0"/>
          <w:numId w:val="1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Practicum requirements document, Version 0.0</w:t>
      </w:r>
    </w:p>
    <w:p w:rsidR="00900074" w:rsidRPr="008714A8" w:rsidRDefault="00900074" w:rsidP="00900074">
      <w:pPr>
        <w:pStyle w:val="ListParagraph"/>
        <w:numPr>
          <w:ilvl w:val="0"/>
          <w:numId w:val="1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Gameplay Algorithm, Version 1.0</w:t>
      </w:r>
    </w:p>
    <w:p w:rsidR="00900074" w:rsidRPr="00623C8F" w:rsidRDefault="00900074" w:rsidP="00900074">
      <w:pPr>
        <w:pStyle w:val="ListParagraph"/>
        <w:numPr>
          <w:ilvl w:val="0"/>
          <w:numId w:val="1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Tablero Model, Version 1.0</w:t>
      </w:r>
    </w:p>
    <w:p w:rsidR="00623C8F" w:rsidRPr="00623C8F" w:rsidRDefault="00623C8F" w:rsidP="00623C8F">
      <w:pPr>
        <w:pStyle w:val="ListParagraph"/>
        <w:ind w:left="1152"/>
        <w:rPr>
          <w:rFonts w:ascii="Arial" w:hAnsi="Arial" w:cs="Arial"/>
          <w:b/>
        </w:rPr>
      </w:pPr>
    </w:p>
    <w:p w:rsidR="00900074" w:rsidRDefault="00900074" w:rsidP="00900074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Requirements for Test</w:t>
      </w:r>
    </w:p>
    <w:p w:rsidR="00347B5A" w:rsidRDefault="00347B5A" w:rsidP="00347B5A">
      <w:pPr>
        <w:pStyle w:val="ListParagraph"/>
        <w:ind w:left="360"/>
        <w:rPr>
          <w:rFonts w:ascii="Arial" w:hAnsi="Arial" w:cs="Arial"/>
          <w:b/>
        </w:rPr>
      </w:pPr>
    </w:p>
    <w:p w:rsidR="00347B5A" w:rsidRPr="00347B5A" w:rsidRDefault="00347B5A" w:rsidP="00347B5A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>The lists below identify items (functional requirements, non-functional re</w:t>
      </w:r>
      <w:r w:rsidR="00274333">
        <w:rPr>
          <w:rFonts w:ascii="Arial" w:hAnsi="Arial" w:cs="Arial"/>
        </w:rPr>
        <w:t xml:space="preserve">quirements and </w:t>
      </w:r>
      <w:r>
        <w:rPr>
          <w:rFonts w:ascii="Arial" w:hAnsi="Arial" w:cs="Arial"/>
        </w:rPr>
        <w:t xml:space="preserve">use cases) that have been targeted for testing.  This listing represents </w:t>
      </w:r>
      <w:r w:rsidRPr="00347B5A">
        <w:rPr>
          <w:rFonts w:ascii="Arial" w:hAnsi="Arial" w:cs="Arial"/>
          <w:u w:val="single"/>
        </w:rPr>
        <w:t>what will</w:t>
      </w:r>
      <w:r>
        <w:rPr>
          <w:rFonts w:ascii="Arial" w:hAnsi="Arial" w:cs="Arial"/>
        </w:rPr>
        <w:t xml:space="preserve"> be tested.</w:t>
      </w:r>
    </w:p>
    <w:p w:rsidR="00900074" w:rsidRDefault="00900074" w:rsidP="00900074">
      <w:pPr>
        <w:pStyle w:val="ListParagraph"/>
        <w:ind w:left="360"/>
        <w:rPr>
          <w:rFonts w:ascii="Arial" w:hAnsi="Arial" w:cs="Arial"/>
          <w:b/>
        </w:rPr>
      </w:pPr>
    </w:p>
    <w:p w:rsidR="00900074" w:rsidRDefault="00900074" w:rsidP="00900074">
      <w:pPr>
        <w:pStyle w:val="ListParagraph"/>
        <w:numPr>
          <w:ilvl w:val="1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Function Testing</w:t>
      </w:r>
    </w:p>
    <w:p w:rsidR="00900074" w:rsidRDefault="00900074" w:rsidP="00900074">
      <w:pPr>
        <w:pStyle w:val="ListParagraph"/>
        <w:ind w:left="792"/>
        <w:rPr>
          <w:rFonts w:ascii="Arial" w:hAnsi="Arial" w:cs="Arial"/>
          <w:b/>
        </w:rPr>
      </w:pPr>
    </w:p>
    <w:p w:rsidR="00900074" w:rsidRDefault="00900074" w:rsidP="00A479D9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The system shall power on when power switch placed in on position.</w:t>
      </w:r>
    </w:p>
    <w:p w:rsidR="003C202C" w:rsidRDefault="003C202C" w:rsidP="00A479D9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System is being supplied by 5V DC and max amperage of 3A</w:t>
      </w:r>
    </w:p>
    <w:p w:rsidR="00347B5A" w:rsidRDefault="00A479D9" w:rsidP="00262933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Reset button should reset system.</w:t>
      </w:r>
    </w:p>
    <w:p w:rsidR="00262933" w:rsidRDefault="00262933" w:rsidP="00262933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Roll button is functional</w:t>
      </w:r>
    </w:p>
    <w:p w:rsidR="00262933" w:rsidRDefault="00262933" w:rsidP="00262933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Data from switch matrix is being relayed to PCB</w:t>
      </w:r>
    </w:p>
    <w:p w:rsidR="00262933" w:rsidRDefault="00262933" w:rsidP="00262933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Commands from PCB being sent to LED strand</w:t>
      </w:r>
    </w:p>
    <w:p w:rsidR="00347B5A" w:rsidRPr="00262933" w:rsidRDefault="00262933" w:rsidP="00262933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Commands from PCB being sent to LCD display</w:t>
      </w:r>
    </w:p>
    <w:p w:rsidR="00A479D9" w:rsidRDefault="00A479D9" w:rsidP="00900074">
      <w:pPr>
        <w:pStyle w:val="ListParagraph"/>
        <w:ind w:left="792"/>
        <w:rPr>
          <w:rFonts w:ascii="Arial" w:hAnsi="Arial" w:cs="Arial"/>
        </w:rPr>
      </w:pPr>
    </w:p>
    <w:p w:rsidR="00A479D9" w:rsidRPr="00900074" w:rsidRDefault="00A479D9" w:rsidP="00900074">
      <w:pPr>
        <w:pStyle w:val="ListParagraph"/>
        <w:ind w:left="792"/>
        <w:rPr>
          <w:rFonts w:ascii="Arial" w:hAnsi="Arial" w:cs="Arial"/>
        </w:rPr>
      </w:pPr>
    </w:p>
    <w:p w:rsidR="00900074" w:rsidRDefault="00347B5A" w:rsidP="00900074">
      <w:pPr>
        <w:pStyle w:val="ListParagraph"/>
        <w:numPr>
          <w:ilvl w:val="1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User Interface Testing</w:t>
      </w:r>
    </w:p>
    <w:p w:rsidR="00347B5A" w:rsidRDefault="00347B5A" w:rsidP="00347B5A">
      <w:pPr>
        <w:pStyle w:val="ListParagraph"/>
        <w:ind w:left="792"/>
        <w:rPr>
          <w:rFonts w:ascii="Arial" w:hAnsi="Arial" w:cs="Arial"/>
          <w:b/>
        </w:rPr>
      </w:pPr>
    </w:p>
    <w:p w:rsidR="00347B5A" w:rsidRDefault="00347B5A" w:rsidP="00347B5A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Practicum requirements document, Game Mechanics Requirements:  “At the beginning of a round it must indicate starting positions for all game pieces</w:t>
      </w:r>
      <w:r w:rsidR="003C202C">
        <w:rPr>
          <w:rFonts w:ascii="Arial" w:hAnsi="Arial" w:cs="Arial"/>
        </w:rPr>
        <w:t xml:space="preserve"> [1].”</w:t>
      </w:r>
    </w:p>
    <w:p w:rsidR="00623C8F" w:rsidRDefault="00623C8F" w:rsidP="00623C8F">
      <w:pPr>
        <w:pStyle w:val="ListParagraph"/>
        <w:ind w:left="1512"/>
        <w:rPr>
          <w:rFonts w:ascii="Arial" w:hAnsi="Arial" w:cs="Arial"/>
        </w:rPr>
      </w:pPr>
    </w:p>
    <w:p w:rsidR="00623C8F" w:rsidRPr="00623C8F" w:rsidRDefault="00347B5A" w:rsidP="00623C8F">
      <w:pPr>
        <w:pStyle w:val="ListParagraph"/>
        <w:numPr>
          <w:ilvl w:val="0"/>
          <w:numId w:val="18"/>
        </w:numPr>
        <w:rPr>
          <w:rFonts w:ascii="Arial" w:hAnsi="Arial" w:cs="Arial"/>
          <w:b/>
        </w:rPr>
      </w:pPr>
      <w:r w:rsidRPr="00347B5A">
        <w:rPr>
          <w:rFonts w:ascii="Arial" w:hAnsi="Arial" w:cs="Arial"/>
        </w:rPr>
        <w:t>Practicum requirements document, Game Mechanics Requirements:  “The game must indicate to the player valid moves</w:t>
      </w:r>
      <w:r w:rsidR="003C202C">
        <w:rPr>
          <w:rFonts w:ascii="Arial" w:hAnsi="Arial" w:cs="Arial"/>
        </w:rPr>
        <w:t xml:space="preserve"> [1].”</w:t>
      </w:r>
    </w:p>
    <w:p w:rsidR="00623C8F" w:rsidRPr="00623C8F" w:rsidRDefault="00623C8F" w:rsidP="00623C8F">
      <w:pPr>
        <w:pStyle w:val="ListParagraph"/>
        <w:ind w:left="1512"/>
        <w:rPr>
          <w:rFonts w:ascii="Arial" w:hAnsi="Arial" w:cs="Arial"/>
          <w:b/>
        </w:rPr>
      </w:pPr>
    </w:p>
    <w:p w:rsidR="00347B5A" w:rsidRDefault="00347B5A" w:rsidP="00262933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Practicum requirements document, Game Mechanics Requirements:  “Must indicate when a player has made an invalid move</w:t>
      </w:r>
      <w:r w:rsidR="003C202C">
        <w:rPr>
          <w:rFonts w:ascii="Arial" w:hAnsi="Arial" w:cs="Arial"/>
        </w:rPr>
        <w:t xml:space="preserve"> [1].”</w:t>
      </w:r>
    </w:p>
    <w:p w:rsidR="00262933" w:rsidRPr="00262933" w:rsidRDefault="00262933" w:rsidP="00262933">
      <w:pPr>
        <w:pStyle w:val="ListParagraph"/>
        <w:rPr>
          <w:rFonts w:ascii="Arial" w:hAnsi="Arial" w:cs="Arial"/>
        </w:rPr>
      </w:pPr>
    </w:p>
    <w:p w:rsidR="00262933" w:rsidRDefault="00262933" w:rsidP="00262933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Practicum requirements document, Game Mechanics Requirements:  “Game should distinguish between players</w:t>
      </w:r>
      <w:r w:rsidR="003C202C">
        <w:rPr>
          <w:rFonts w:ascii="Arial" w:hAnsi="Arial" w:cs="Arial"/>
        </w:rPr>
        <w:t xml:space="preserve"> [1].”</w:t>
      </w:r>
    </w:p>
    <w:p w:rsidR="00262933" w:rsidRPr="00262933" w:rsidRDefault="00262933" w:rsidP="00262933">
      <w:pPr>
        <w:pStyle w:val="ListParagraph"/>
        <w:rPr>
          <w:rFonts w:ascii="Arial" w:hAnsi="Arial" w:cs="Arial"/>
        </w:rPr>
      </w:pPr>
    </w:p>
    <w:p w:rsidR="00623C8F" w:rsidRPr="00623C8F" w:rsidRDefault="00262933" w:rsidP="00623C8F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The system shall alert players when a round is completed.</w:t>
      </w:r>
    </w:p>
    <w:p w:rsidR="00262933" w:rsidRPr="00262933" w:rsidRDefault="00262933" w:rsidP="00262933">
      <w:pPr>
        <w:pStyle w:val="ListParagraph"/>
        <w:ind w:left="1512"/>
        <w:rPr>
          <w:rFonts w:ascii="Arial" w:hAnsi="Arial" w:cs="Arial"/>
        </w:rPr>
      </w:pPr>
    </w:p>
    <w:p w:rsidR="00347B5A" w:rsidRDefault="00347B5A" w:rsidP="00347B5A">
      <w:pPr>
        <w:pStyle w:val="ListParagraph"/>
        <w:ind w:left="792"/>
        <w:rPr>
          <w:rFonts w:ascii="Arial" w:hAnsi="Arial" w:cs="Arial"/>
          <w:b/>
        </w:rPr>
      </w:pPr>
    </w:p>
    <w:p w:rsidR="00347B5A" w:rsidRDefault="00623C8F" w:rsidP="00900074">
      <w:pPr>
        <w:pStyle w:val="ListParagraph"/>
        <w:numPr>
          <w:ilvl w:val="1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Performance Testing</w:t>
      </w:r>
    </w:p>
    <w:p w:rsidR="00623C8F" w:rsidRDefault="00623C8F" w:rsidP="00623C8F">
      <w:pPr>
        <w:pStyle w:val="ListParagraph"/>
        <w:ind w:left="1080"/>
        <w:rPr>
          <w:rFonts w:ascii="Arial" w:hAnsi="Arial" w:cs="Arial"/>
          <w:b/>
        </w:rPr>
      </w:pPr>
    </w:p>
    <w:p w:rsidR="00623C8F" w:rsidRPr="00623C8F" w:rsidRDefault="00623C8F" w:rsidP="00623C8F">
      <w:pPr>
        <w:pStyle w:val="ListParagraph"/>
        <w:numPr>
          <w:ilvl w:val="0"/>
          <w:numId w:val="20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Verify minimum polling time to capture all game piece movements</w:t>
      </w:r>
    </w:p>
    <w:p w:rsidR="00623C8F" w:rsidRPr="00623C8F" w:rsidRDefault="00623C8F" w:rsidP="00623C8F">
      <w:pPr>
        <w:pStyle w:val="ListParagraph"/>
        <w:ind w:left="1800"/>
        <w:rPr>
          <w:rFonts w:ascii="Arial" w:hAnsi="Arial" w:cs="Arial"/>
          <w:b/>
        </w:rPr>
      </w:pPr>
    </w:p>
    <w:p w:rsidR="00623C8F" w:rsidRPr="00623C8F" w:rsidRDefault="00623C8F" w:rsidP="00623C8F">
      <w:pPr>
        <w:pStyle w:val="ListParagraph"/>
        <w:numPr>
          <w:ilvl w:val="0"/>
          <w:numId w:val="20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Verify response time to light corresponding LED when game piece moved</w:t>
      </w:r>
    </w:p>
    <w:p w:rsidR="00623C8F" w:rsidRPr="00623C8F" w:rsidRDefault="00623C8F" w:rsidP="00623C8F">
      <w:pPr>
        <w:pStyle w:val="ListParagraph"/>
        <w:ind w:left="1800"/>
        <w:rPr>
          <w:rFonts w:ascii="Arial" w:hAnsi="Arial" w:cs="Arial"/>
          <w:b/>
        </w:rPr>
      </w:pPr>
    </w:p>
    <w:p w:rsidR="00623C8F" w:rsidRPr="00623C8F" w:rsidRDefault="00623C8F" w:rsidP="00623C8F">
      <w:pPr>
        <w:pStyle w:val="ListParagraph"/>
        <w:numPr>
          <w:ilvl w:val="0"/>
          <w:numId w:val="20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Verify response time to display message LCD when action is required</w:t>
      </w:r>
    </w:p>
    <w:p w:rsidR="00623C8F" w:rsidRPr="00623C8F" w:rsidRDefault="00623C8F" w:rsidP="00623C8F">
      <w:pPr>
        <w:pStyle w:val="ListParagraph"/>
        <w:rPr>
          <w:rFonts w:ascii="Arial" w:hAnsi="Arial" w:cs="Arial"/>
          <w:b/>
        </w:rPr>
      </w:pPr>
    </w:p>
    <w:p w:rsidR="00623C8F" w:rsidRPr="00623C8F" w:rsidRDefault="00623C8F" w:rsidP="00623C8F">
      <w:pPr>
        <w:pStyle w:val="ListParagraph"/>
        <w:numPr>
          <w:ilvl w:val="0"/>
          <w:numId w:val="20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Verify initialization time for game board to be functionally ready</w:t>
      </w:r>
    </w:p>
    <w:p w:rsidR="00623C8F" w:rsidRPr="00623C8F" w:rsidRDefault="00623C8F" w:rsidP="00623C8F">
      <w:pPr>
        <w:pStyle w:val="ListParagraph"/>
        <w:rPr>
          <w:rFonts w:ascii="Arial" w:hAnsi="Arial" w:cs="Arial"/>
          <w:b/>
        </w:rPr>
      </w:pPr>
    </w:p>
    <w:p w:rsidR="00623C8F" w:rsidRPr="00623C8F" w:rsidRDefault="00623C8F" w:rsidP="00623C8F">
      <w:pPr>
        <w:pStyle w:val="ListParagraph"/>
        <w:numPr>
          <w:ilvl w:val="0"/>
          <w:numId w:val="20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Practicum requirements document, Physical Requirements:  “Low power, should not consume more than 20 Watts</w:t>
      </w:r>
      <w:r w:rsidR="003C202C">
        <w:rPr>
          <w:rFonts w:ascii="Arial" w:hAnsi="Arial" w:cs="Arial"/>
        </w:rPr>
        <w:t xml:space="preserve"> [1].”</w:t>
      </w:r>
    </w:p>
    <w:p w:rsidR="00623C8F" w:rsidRPr="003C202C" w:rsidRDefault="00623C8F" w:rsidP="003C202C">
      <w:pPr>
        <w:rPr>
          <w:rFonts w:ascii="Arial" w:hAnsi="Arial" w:cs="Arial"/>
          <w:b/>
        </w:rPr>
      </w:pPr>
    </w:p>
    <w:p w:rsidR="00623C8F" w:rsidRDefault="003C202C" w:rsidP="00900074">
      <w:pPr>
        <w:pStyle w:val="ListParagraph"/>
        <w:numPr>
          <w:ilvl w:val="1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Load Testing</w:t>
      </w:r>
    </w:p>
    <w:p w:rsidR="003C202C" w:rsidRDefault="003C202C" w:rsidP="003C202C">
      <w:pPr>
        <w:pStyle w:val="ListParagraph"/>
        <w:ind w:left="792"/>
        <w:rPr>
          <w:rFonts w:ascii="Arial" w:hAnsi="Arial" w:cs="Arial"/>
          <w:b/>
        </w:rPr>
      </w:pPr>
    </w:p>
    <w:p w:rsidR="003C202C" w:rsidRDefault="003C202C" w:rsidP="003C202C">
      <w:pPr>
        <w:pStyle w:val="ListParagraph"/>
        <w:ind w:left="792"/>
        <w:rPr>
          <w:rFonts w:ascii="Arial" w:hAnsi="Arial" w:cs="Arial"/>
        </w:rPr>
      </w:pPr>
      <w:r>
        <w:rPr>
          <w:rFonts w:ascii="Arial" w:hAnsi="Arial" w:cs="Arial"/>
        </w:rPr>
        <w:t>None.</w:t>
      </w:r>
    </w:p>
    <w:p w:rsidR="003C202C" w:rsidRPr="003C202C" w:rsidRDefault="003C202C" w:rsidP="003C202C">
      <w:pPr>
        <w:pStyle w:val="ListParagraph"/>
        <w:ind w:left="792"/>
        <w:rPr>
          <w:rFonts w:ascii="Arial" w:hAnsi="Arial" w:cs="Arial"/>
        </w:rPr>
      </w:pPr>
    </w:p>
    <w:p w:rsidR="003C202C" w:rsidRDefault="003C202C" w:rsidP="00900074">
      <w:pPr>
        <w:pStyle w:val="ListParagraph"/>
        <w:numPr>
          <w:ilvl w:val="1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Stress Testing</w:t>
      </w:r>
    </w:p>
    <w:p w:rsidR="003C202C" w:rsidRDefault="003C202C" w:rsidP="003C202C">
      <w:pPr>
        <w:pStyle w:val="ListParagraph"/>
        <w:ind w:left="792"/>
        <w:rPr>
          <w:rFonts w:ascii="Arial" w:hAnsi="Arial" w:cs="Arial"/>
          <w:b/>
        </w:rPr>
      </w:pPr>
    </w:p>
    <w:p w:rsidR="003C202C" w:rsidRDefault="003C202C" w:rsidP="003C202C">
      <w:pPr>
        <w:pStyle w:val="ListParagraph"/>
        <w:ind w:left="792"/>
        <w:rPr>
          <w:rFonts w:ascii="Arial" w:hAnsi="Arial" w:cs="Arial"/>
        </w:rPr>
      </w:pPr>
      <w:r>
        <w:rPr>
          <w:rFonts w:ascii="Arial" w:hAnsi="Arial" w:cs="Arial"/>
        </w:rPr>
        <w:t>None.</w:t>
      </w:r>
    </w:p>
    <w:p w:rsidR="003C202C" w:rsidRPr="003C202C" w:rsidRDefault="003C202C" w:rsidP="003C202C">
      <w:pPr>
        <w:pStyle w:val="ListParagraph"/>
        <w:ind w:left="792"/>
        <w:rPr>
          <w:rFonts w:ascii="Arial" w:hAnsi="Arial" w:cs="Arial"/>
        </w:rPr>
      </w:pPr>
    </w:p>
    <w:p w:rsidR="003C202C" w:rsidRDefault="003C202C" w:rsidP="00900074">
      <w:pPr>
        <w:pStyle w:val="ListParagraph"/>
        <w:numPr>
          <w:ilvl w:val="1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Robustness Testing</w:t>
      </w:r>
    </w:p>
    <w:p w:rsidR="009605EF" w:rsidRDefault="009605EF" w:rsidP="009605EF">
      <w:pPr>
        <w:pStyle w:val="ListParagraph"/>
        <w:ind w:left="792"/>
        <w:rPr>
          <w:rFonts w:ascii="Arial" w:hAnsi="Arial" w:cs="Arial"/>
          <w:b/>
        </w:rPr>
      </w:pPr>
    </w:p>
    <w:p w:rsidR="009605EF" w:rsidRPr="003C202C" w:rsidRDefault="009605EF" w:rsidP="009605EF">
      <w:pPr>
        <w:pStyle w:val="ListParagraph"/>
        <w:numPr>
          <w:ilvl w:val="0"/>
          <w:numId w:val="2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Practicum requirements document, Physical Requirements: “Game board top should be resistant to liquid being spilled on it [1].”</w:t>
      </w:r>
    </w:p>
    <w:p w:rsidR="009605EF" w:rsidRPr="003C202C" w:rsidRDefault="009605EF" w:rsidP="009605EF">
      <w:pPr>
        <w:pStyle w:val="ListParagraph"/>
        <w:ind w:left="1512"/>
        <w:rPr>
          <w:rFonts w:ascii="Arial" w:hAnsi="Arial" w:cs="Arial"/>
          <w:b/>
        </w:rPr>
      </w:pPr>
    </w:p>
    <w:p w:rsidR="009605EF" w:rsidRDefault="009605EF" w:rsidP="009605EF">
      <w:pPr>
        <w:pStyle w:val="ListParagraph"/>
        <w:numPr>
          <w:ilvl w:val="0"/>
          <w:numId w:val="2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Practicum requirements document, Physical Requirements:  “Should be durable enough to be easily transported and stored [1].”</w:t>
      </w:r>
    </w:p>
    <w:p w:rsidR="009605EF" w:rsidRDefault="009605EF" w:rsidP="009605EF">
      <w:pPr>
        <w:pStyle w:val="ListParagraph"/>
        <w:ind w:left="792"/>
        <w:rPr>
          <w:rFonts w:ascii="Arial" w:hAnsi="Arial" w:cs="Arial"/>
          <w:b/>
        </w:rPr>
      </w:pPr>
    </w:p>
    <w:p w:rsidR="009605EF" w:rsidRDefault="009605EF" w:rsidP="009605EF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Test Strategy</w:t>
      </w:r>
    </w:p>
    <w:p w:rsidR="009605EF" w:rsidRDefault="009605EF" w:rsidP="009605EF">
      <w:pPr>
        <w:pStyle w:val="ListParagraph"/>
        <w:ind w:left="360"/>
        <w:rPr>
          <w:rFonts w:ascii="Arial" w:hAnsi="Arial" w:cs="Arial"/>
          <w:b/>
        </w:rPr>
      </w:pPr>
    </w:p>
    <w:p w:rsidR="009605EF" w:rsidRDefault="009605EF" w:rsidP="009605EF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>The test strategy is the recommended approach to test the hardware and software.  The previous section described what will be tested.  This section describes how it will be tested.</w:t>
      </w:r>
    </w:p>
    <w:p w:rsidR="009605EF" w:rsidRDefault="009605EF" w:rsidP="009605EF">
      <w:pPr>
        <w:pStyle w:val="ListParagraph"/>
        <w:ind w:left="360"/>
        <w:rPr>
          <w:rFonts w:ascii="Arial" w:hAnsi="Arial" w:cs="Arial"/>
          <w:b/>
        </w:rPr>
      </w:pPr>
    </w:p>
    <w:p w:rsidR="009605EF" w:rsidRDefault="009605EF" w:rsidP="009605EF">
      <w:pPr>
        <w:pStyle w:val="ListParagraph"/>
        <w:numPr>
          <w:ilvl w:val="1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Testing Types</w:t>
      </w:r>
    </w:p>
    <w:p w:rsidR="009605EF" w:rsidRDefault="009605EF" w:rsidP="009605EF">
      <w:pPr>
        <w:pStyle w:val="ListParagraph"/>
        <w:ind w:left="792"/>
        <w:rPr>
          <w:rFonts w:ascii="Arial" w:hAnsi="Arial" w:cs="Arial"/>
          <w:b/>
        </w:rPr>
      </w:pPr>
    </w:p>
    <w:p w:rsidR="009605EF" w:rsidRDefault="009605EF" w:rsidP="009605EF">
      <w:pPr>
        <w:pStyle w:val="ListParagraph"/>
        <w:numPr>
          <w:ilvl w:val="2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Function Testing</w:t>
      </w:r>
    </w:p>
    <w:p w:rsidR="009605EF" w:rsidRDefault="009605EF" w:rsidP="009605EF">
      <w:pPr>
        <w:pStyle w:val="ListParagraph"/>
        <w:ind w:left="1224"/>
        <w:rPr>
          <w:rFonts w:ascii="Arial" w:hAnsi="Arial" w:cs="Arial"/>
          <w:b/>
        </w:rPr>
      </w:pPr>
    </w:p>
    <w:p w:rsidR="009605EF" w:rsidRDefault="009605EF" w:rsidP="009605EF">
      <w:pPr>
        <w:pStyle w:val="ListParagraph"/>
        <w:ind w:left="1224"/>
        <w:rPr>
          <w:rFonts w:ascii="Arial" w:hAnsi="Arial" w:cs="Arial"/>
        </w:rPr>
      </w:pPr>
      <w:r>
        <w:rPr>
          <w:rFonts w:ascii="Arial" w:hAnsi="Arial" w:cs="Arial"/>
        </w:rPr>
        <w:t xml:space="preserve">The goal of these tests are to verify proper data acceptance and processing.  This testing is based </w:t>
      </w:r>
      <w:r w:rsidR="00F4432E">
        <w:rPr>
          <w:rFonts w:ascii="Arial" w:hAnsi="Arial" w:cs="Arial"/>
        </w:rPr>
        <w:t xml:space="preserve">on white box techniques.  These tests are to check that modules can handle typical, boundary, extreme and illegal situations.  </w:t>
      </w:r>
    </w:p>
    <w:tbl>
      <w:tblPr>
        <w:tblW w:w="5000" w:type="pct"/>
        <w:jc w:val="center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182"/>
        <w:gridCol w:w="6178"/>
      </w:tblGrid>
      <w:tr w:rsidR="00F4432E" w:rsidRPr="00F4432E">
        <w:trPr>
          <w:tblCellSpacing w:w="0" w:type="dxa"/>
          <w:jc w:val="center"/>
        </w:trPr>
        <w:tc>
          <w:tcPr>
            <w:tcW w:w="1700" w:type="pct"/>
            <w:hideMark/>
          </w:tcPr>
          <w:p w:rsidR="00F4432E" w:rsidRPr="00F4432E" w:rsidRDefault="00F4432E" w:rsidP="00F443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bookmarkStart w:id="1" w:name="_Toc324915533"/>
            <w:r w:rsidRPr="00F4432E">
              <w:rPr>
                <w:rFonts w:ascii="Arial" w:eastAsia="Times New Roman" w:hAnsi="Arial" w:cs="Arial"/>
                <w:sz w:val="18"/>
                <w:szCs w:val="18"/>
              </w:rPr>
              <w:t>Test Objective:</w:t>
            </w:r>
          </w:p>
        </w:tc>
        <w:tc>
          <w:tcPr>
            <w:tcW w:w="3300" w:type="pct"/>
            <w:hideMark/>
          </w:tcPr>
          <w:p w:rsidR="00F4432E" w:rsidRPr="007A2E6A" w:rsidRDefault="00F4432E" w:rsidP="007A2E6A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7A2E6A">
              <w:rPr>
                <w:rFonts w:ascii="Arial" w:eastAsia="Times New Roman" w:hAnsi="Arial" w:cs="Arial"/>
                <w:sz w:val="18"/>
                <w:szCs w:val="18"/>
              </w:rPr>
              <w:t>Ensure proper data entry and processing.</w:t>
            </w:r>
          </w:p>
        </w:tc>
      </w:tr>
      <w:tr w:rsidR="00F4432E" w:rsidRPr="00F4432E">
        <w:trPr>
          <w:tblCellSpacing w:w="0" w:type="dxa"/>
          <w:jc w:val="center"/>
        </w:trPr>
        <w:tc>
          <w:tcPr>
            <w:tcW w:w="1700" w:type="pct"/>
            <w:hideMark/>
          </w:tcPr>
          <w:p w:rsidR="00F4432E" w:rsidRPr="00F4432E" w:rsidRDefault="00F4432E" w:rsidP="00F443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4432E">
              <w:rPr>
                <w:rFonts w:ascii="Arial" w:eastAsia="Times New Roman" w:hAnsi="Arial" w:cs="Arial"/>
                <w:sz w:val="18"/>
                <w:szCs w:val="18"/>
              </w:rPr>
              <w:t>Technique:</w:t>
            </w:r>
          </w:p>
        </w:tc>
        <w:tc>
          <w:tcPr>
            <w:tcW w:w="3300" w:type="pct"/>
            <w:hideMark/>
          </w:tcPr>
          <w:p w:rsidR="00F4432E" w:rsidRPr="00F4432E" w:rsidRDefault="00F4432E" w:rsidP="00F4432E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4432E">
              <w:rPr>
                <w:rFonts w:ascii="Arial" w:eastAsia="Times New Roman" w:hAnsi="Arial" w:cs="Arial"/>
                <w:sz w:val="18"/>
                <w:szCs w:val="18"/>
              </w:rPr>
              <w:t>Execute each use case, use case flow, or function, using valid and invalid data, to verify the following:</w:t>
            </w:r>
          </w:p>
          <w:p w:rsidR="00F4432E" w:rsidRPr="00F4432E" w:rsidRDefault="00F4432E" w:rsidP="00F4432E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4432E">
              <w:rPr>
                <w:rFonts w:ascii="Arial" w:eastAsia="Times New Roman" w:hAnsi="Arial" w:cs="Arial"/>
                <w:sz w:val="18"/>
                <w:szCs w:val="18"/>
              </w:rPr>
              <w:t>The expected results occur when valid data is used.</w:t>
            </w:r>
          </w:p>
          <w:p w:rsidR="00F4432E" w:rsidRPr="00F4432E" w:rsidRDefault="00F4432E" w:rsidP="00F4432E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4432E">
              <w:rPr>
                <w:rFonts w:ascii="Arial" w:eastAsia="Times New Roman" w:hAnsi="Arial" w:cs="Arial"/>
                <w:sz w:val="18"/>
                <w:szCs w:val="18"/>
              </w:rPr>
              <w:t>The appropriate error / warning messages are displayed when invalid data is used.</w:t>
            </w:r>
          </w:p>
        </w:tc>
      </w:tr>
      <w:tr w:rsidR="00F4432E" w:rsidRPr="00F4432E">
        <w:trPr>
          <w:tblCellSpacing w:w="0" w:type="dxa"/>
          <w:jc w:val="center"/>
        </w:trPr>
        <w:tc>
          <w:tcPr>
            <w:tcW w:w="1700" w:type="pct"/>
            <w:hideMark/>
          </w:tcPr>
          <w:p w:rsidR="00F4432E" w:rsidRPr="00F4432E" w:rsidRDefault="00F4432E" w:rsidP="00F443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4432E">
              <w:rPr>
                <w:rFonts w:ascii="Arial" w:eastAsia="Times New Roman" w:hAnsi="Arial" w:cs="Arial"/>
                <w:sz w:val="18"/>
                <w:szCs w:val="18"/>
              </w:rPr>
              <w:t>Completion Criteria:</w:t>
            </w:r>
          </w:p>
        </w:tc>
        <w:tc>
          <w:tcPr>
            <w:tcW w:w="3300" w:type="pct"/>
            <w:hideMark/>
          </w:tcPr>
          <w:p w:rsidR="00F4432E" w:rsidRPr="00F4432E" w:rsidRDefault="00F4432E" w:rsidP="00F4432E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4432E">
              <w:rPr>
                <w:rFonts w:ascii="Arial" w:eastAsia="Times New Roman" w:hAnsi="Arial" w:cs="Arial"/>
                <w:sz w:val="18"/>
                <w:szCs w:val="18"/>
              </w:rPr>
              <w:t>All planned tests have been executed.</w:t>
            </w:r>
          </w:p>
          <w:p w:rsidR="00F4432E" w:rsidRPr="00F4432E" w:rsidRDefault="00F4432E" w:rsidP="00F4432E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4432E">
              <w:rPr>
                <w:rFonts w:ascii="Arial" w:eastAsia="Times New Roman" w:hAnsi="Arial" w:cs="Arial"/>
                <w:sz w:val="18"/>
                <w:szCs w:val="18"/>
              </w:rPr>
              <w:t>All identified defects have been addressed.</w:t>
            </w:r>
          </w:p>
        </w:tc>
      </w:tr>
      <w:tr w:rsidR="00F4432E" w:rsidRPr="00F4432E">
        <w:trPr>
          <w:tblCellSpacing w:w="0" w:type="dxa"/>
          <w:jc w:val="center"/>
        </w:trPr>
        <w:tc>
          <w:tcPr>
            <w:tcW w:w="1700" w:type="pct"/>
            <w:hideMark/>
          </w:tcPr>
          <w:p w:rsidR="00F4432E" w:rsidRPr="00F4432E" w:rsidRDefault="00F4432E" w:rsidP="00F443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4432E">
              <w:rPr>
                <w:rFonts w:ascii="Arial" w:eastAsia="Times New Roman" w:hAnsi="Arial" w:cs="Arial"/>
                <w:sz w:val="18"/>
                <w:szCs w:val="18"/>
              </w:rPr>
              <w:t>Special Considerations:</w:t>
            </w:r>
          </w:p>
        </w:tc>
        <w:tc>
          <w:tcPr>
            <w:tcW w:w="3300" w:type="pct"/>
            <w:hideMark/>
          </w:tcPr>
          <w:p w:rsidR="00F4432E" w:rsidRPr="00F4432E" w:rsidRDefault="00F4432E" w:rsidP="00F4432E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4432E">
              <w:rPr>
                <w:rFonts w:ascii="Arial" w:eastAsia="Times New Roman" w:hAnsi="Arial" w:cs="Arial"/>
                <w:sz w:val="18"/>
                <w:szCs w:val="18"/>
              </w:rPr>
              <w:t>N/A</w:t>
            </w:r>
          </w:p>
        </w:tc>
      </w:tr>
      <w:bookmarkEnd w:id="1"/>
    </w:tbl>
    <w:p w:rsidR="00F4432E" w:rsidRDefault="00F4432E" w:rsidP="00F4432E">
      <w:pPr>
        <w:rPr>
          <w:rFonts w:ascii="Arial" w:hAnsi="Arial" w:cs="Arial"/>
        </w:rPr>
      </w:pPr>
    </w:p>
    <w:p w:rsidR="00F4432E" w:rsidRPr="00F4432E" w:rsidRDefault="00F4432E" w:rsidP="00F4432E">
      <w:pPr>
        <w:rPr>
          <w:rFonts w:ascii="Arial" w:hAnsi="Arial" w:cs="Arial"/>
        </w:rPr>
      </w:pPr>
    </w:p>
    <w:p w:rsidR="009605EF" w:rsidRDefault="009605EF" w:rsidP="009605EF">
      <w:pPr>
        <w:pStyle w:val="ListParagraph"/>
        <w:ind w:left="1224"/>
        <w:rPr>
          <w:rFonts w:ascii="Arial" w:hAnsi="Arial" w:cs="Arial"/>
          <w:b/>
        </w:rPr>
      </w:pPr>
    </w:p>
    <w:p w:rsidR="009605EF" w:rsidRDefault="00F4432E" w:rsidP="009605EF">
      <w:pPr>
        <w:pStyle w:val="ListParagraph"/>
        <w:numPr>
          <w:ilvl w:val="2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User Interface Testing</w:t>
      </w:r>
    </w:p>
    <w:p w:rsidR="00F4432E" w:rsidRDefault="00F4432E" w:rsidP="00F4432E">
      <w:pPr>
        <w:pStyle w:val="ListParagraph"/>
        <w:ind w:left="1224"/>
        <w:rPr>
          <w:rFonts w:ascii="Arial" w:hAnsi="Arial" w:cs="Arial"/>
          <w:b/>
        </w:rPr>
      </w:pPr>
    </w:p>
    <w:p w:rsidR="00F4432E" w:rsidRDefault="00F4432E" w:rsidP="00F4432E">
      <w:pPr>
        <w:pStyle w:val="ListParagraph"/>
        <w:ind w:left="1224"/>
        <w:rPr>
          <w:rFonts w:ascii="Arial" w:hAnsi="Arial" w:cs="Arial"/>
        </w:rPr>
      </w:pPr>
      <w:r w:rsidRPr="00F4432E">
        <w:rPr>
          <w:rFonts w:ascii="Arial" w:hAnsi="Arial" w:cs="Arial"/>
        </w:rPr>
        <w:t>User In</w:t>
      </w:r>
      <w:r>
        <w:rPr>
          <w:rFonts w:ascii="Arial" w:hAnsi="Arial" w:cs="Arial"/>
        </w:rPr>
        <w:t xml:space="preserve">terface testing verifies a user’s interaction </w:t>
      </w:r>
      <w:r w:rsidR="00855473">
        <w:rPr>
          <w:rFonts w:ascii="Arial" w:hAnsi="Arial" w:cs="Arial"/>
        </w:rPr>
        <w:t xml:space="preserve">with the software.  The goal of </w:t>
      </w:r>
      <w:r>
        <w:rPr>
          <w:rFonts w:ascii="Arial" w:hAnsi="Arial" w:cs="Arial"/>
        </w:rPr>
        <w:t>this testing is to ensure the UI provides appropriate feedback</w:t>
      </w:r>
      <w:r w:rsidR="00855473">
        <w:rPr>
          <w:rFonts w:ascii="Arial" w:hAnsi="Arial" w:cs="Arial"/>
        </w:rPr>
        <w:t xml:space="preserve"> and interaction</w:t>
      </w:r>
      <w:r>
        <w:rPr>
          <w:rFonts w:ascii="Arial" w:hAnsi="Arial" w:cs="Arial"/>
        </w:rPr>
        <w:t xml:space="preserve">.  </w:t>
      </w:r>
    </w:p>
    <w:tbl>
      <w:tblPr>
        <w:tblW w:w="5000" w:type="pct"/>
        <w:jc w:val="center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182"/>
        <w:gridCol w:w="6178"/>
      </w:tblGrid>
      <w:tr w:rsidR="00F4432E" w:rsidRPr="00F4432E">
        <w:trPr>
          <w:tblCellSpacing w:w="0" w:type="dxa"/>
          <w:jc w:val="center"/>
        </w:trPr>
        <w:tc>
          <w:tcPr>
            <w:tcW w:w="1700" w:type="pct"/>
            <w:hideMark/>
          </w:tcPr>
          <w:p w:rsidR="00F4432E" w:rsidRPr="00F4432E" w:rsidRDefault="00F4432E" w:rsidP="00F443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4432E">
              <w:rPr>
                <w:rFonts w:ascii="Arial" w:eastAsia="Times New Roman" w:hAnsi="Arial" w:cs="Arial"/>
                <w:sz w:val="18"/>
                <w:szCs w:val="18"/>
              </w:rPr>
              <w:t>Test Objective:</w:t>
            </w:r>
          </w:p>
        </w:tc>
        <w:tc>
          <w:tcPr>
            <w:tcW w:w="3300" w:type="pct"/>
            <w:hideMark/>
          </w:tcPr>
          <w:p w:rsidR="00F4432E" w:rsidRPr="007A2E6A" w:rsidRDefault="00F4432E" w:rsidP="007A2E6A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7A2E6A">
              <w:rPr>
                <w:rFonts w:ascii="Arial" w:eastAsia="Times New Roman" w:hAnsi="Arial" w:cs="Arial"/>
                <w:sz w:val="18"/>
                <w:szCs w:val="18"/>
              </w:rPr>
              <w:t xml:space="preserve">Verify the following: </w:t>
            </w:r>
            <w:r w:rsidR="007A2E6A">
              <w:rPr>
                <w:rFonts w:ascii="Arial" w:eastAsia="Times New Roman" w:hAnsi="Arial" w:cs="Arial"/>
                <w:sz w:val="18"/>
                <w:szCs w:val="18"/>
              </w:rPr>
              <w:t>Ensure proper interaction of game board with player</w:t>
            </w:r>
          </w:p>
        </w:tc>
      </w:tr>
      <w:tr w:rsidR="00F4432E" w:rsidRPr="00F4432E">
        <w:trPr>
          <w:tblCellSpacing w:w="0" w:type="dxa"/>
          <w:jc w:val="center"/>
        </w:trPr>
        <w:tc>
          <w:tcPr>
            <w:tcW w:w="1700" w:type="pct"/>
            <w:hideMark/>
          </w:tcPr>
          <w:p w:rsidR="00F4432E" w:rsidRPr="00F4432E" w:rsidRDefault="00F4432E" w:rsidP="00F443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4432E">
              <w:rPr>
                <w:rFonts w:ascii="Arial" w:eastAsia="Times New Roman" w:hAnsi="Arial" w:cs="Arial"/>
                <w:sz w:val="18"/>
                <w:szCs w:val="18"/>
              </w:rPr>
              <w:t>Technique:</w:t>
            </w:r>
          </w:p>
        </w:tc>
        <w:tc>
          <w:tcPr>
            <w:tcW w:w="3300" w:type="pct"/>
            <w:hideMark/>
          </w:tcPr>
          <w:p w:rsidR="00F4432E" w:rsidRPr="00F4432E" w:rsidRDefault="009F1512" w:rsidP="00F4432E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At every state all possible combinations of state are tested. See flow chart </w:t>
            </w:r>
            <w:r w:rsidRPr="009F1512">
              <w:rPr>
                <w:rFonts w:ascii="Arial" w:hAnsi="Arial" w:cs="Arial"/>
                <w:sz w:val="18"/>
                <w:szCs w:val="18"/>
              </w:rPr>
              <w:t>Gameplay Algorithm</w:t>
            </w:r>
            <w:r>
              <w:rPr>
                <w:rFonts w:ascii="Arial" w:hAnsi="Arial" w:cs="Arial"/>
                <w:sz w:val="18"/>
                <w:szCs w:val="18"/>
              </w:rPr>
              <w:t xml:space="preserve"> [2].</w:t>
            </w:r>
          </w:p>
        </w:tc>
      </w:tr>
      <w:tr w:rsidR="00F4432E" w:rsidRPr="00F4432E">
        <w:trPr>
          <w:tblCellSpacing w:w="0" w:type="dxa"/>
          <w:jc w:val="center"/>
        </w:trPr>
        <w:tc>
          <w:tcPr>
            <w:tcW w:w="1700" w:type="pct"/>
            <w:hideMark/>
          </w:tcPr>
          <w:p w:rsidR="00F4432E" w:rsidRPr="00F4432E" w:rsidRDefault="00F4432E" w:rsidP="00F443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4432E">
              <w:rPr>
                <w:rFonts w:ascii="Arial" w:eastAsia="Times New Roman" w:hAnsi="Arial" w:cs="Arial"/>
                <w:sz w:val="18"/>
                <w:szCs w:val="18"/>
              </w:rPr>
              <w:t>Completion Criteria:</w:t>
            </w:r>
          </w:p>
        </w:tc>
        <w:tc>
          <w:tcPr>
            <w:tcW w:w="3300" w:type="pct"/>
            <w:hideMark/>
          </w:tcPr>
          <w:p w:rsidR="00F4432E" w:rsidRDefault="00F4432E" w:rsidP="007A2E6A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7A2E6A">
              <w:rPr>
                <w:rFonts w:ascii="Arial" w:eastAsia="Times New Roman" w:hAnsi="Arial" w:cs="Arial"/>
                <w:sz w:val="18"/>
                <w:szCs w:val="18"/>
              </w:rPr>
              <w:t>All user interface modules functioning properly</w:t>
            </w:r>
          </w:p>
          <w:p w:rsidR="009F1512" w:rsidRPr="007A2E6A" w:rsidRDefault="009F1512" w:rsidP="007A2E6A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All identified defects have been addressed </w:t>
            </w:r>
          </w:p>
        </w:tc>
      </w:tr>
      <w:tr w:rsidR="00F4432E" w:rsidRPr="00F4432E">
        <w:trPr>
          <w:tblCellSpacing w:w="0" w:type="dxa"/>
          <w:jc w:val="center"/>
        </w:trPr>
        <w:tc>
          <w:tcPr>
            <w:tcW w:w="1700" w:type="pct"/>
            <w:hideMark/>
          </w:tcPr>
          <w:p w:rsidR="00F4432E" w:rsidRPr="00F4432E" w:rsidRDefault="00F4432E" w:rsidP="00F443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4432E">
              <w:rPr>
                <w:rFonts w:ascii="Arial" w:eastAsia="Times New Roman" w:hAnsi="Arial" w:cs="Arial"/>
                <w:sz w:val="18"/>
                <w:szCs w:val="18"/>
              </w:rPr>
              <w:t>Special Considerations:</w:t>
            </w:r>
          </w:p>
        </w:tc>
        <w:tc>
          <w:tcPr>
            <w:tcW w:w="3300" w:type="pct"/>
            <w:hideMark/>
          </w:tcPr>
          <w:p w:rsidR="00F4432E" w:rsidRPr="00F4432E" w:rsidRDefault="009F1512" w:rsidP="00F4432E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Flow chart doesn’t consider 2 pieces being picked up at same time this will need to be tested.</w:t>
            </w:r>
          </w:p>
        </w:tc>
      </w:tr>
    </w:tbl>
    <w:p w:rsidR="00F4432E" w:rsidRPr="00F4432E" w:rsidRDefault="00F4432E" w:rsidP="00F4432E">
      <w:pPr>
        <w:rPr>
          <w:rFonts w:ascii="Arial" w:hAnsi="Arial" w:cs="Arial"/>
        </w:rPr>
      </w:pPr>
    </w:p>
    <w:p w:rsidR="00F4432E" w:rsidRPr="00F4432E" w:rsidRDefault="00F4432E" w:rsidP="00F4432E">
      <w:pPr>
        <w:pStyle w:val="ListParagraph"/>
        <w:ind w:left="1224"/>
        <w:rPr>
          <w:rFonts w:ascii="Arial" w:hAnsi="Arial" w:cs="Arial"/>
        </w:rPr>
      </w:pPr>
    </w:p>
    <w:p w:rsidR="00F4432E" w:rsidRDefault="006E58A3" w:rsidP="009605EF">
      <w:pPr>
        <w:pStyle w:val="ListParagraph"/>
        <w:numPr>
          <w:ilvl w:val="2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Performance Testing</w:t>
      </w:r>
    </w:p>
    <w:p w:rsidR="006E58A3" w:rsidRDefault="006E58A3" w:rsidP="006E58A3">
      <w:pPr>
        <w:pStyle w:val="ListParagraph"/>
        <w:ind w:left="1224"/>
        <w:rPr>
          <w:rFonts w:ascii="Arial" w:hAnsi="Arial" w:cs="Arial"/>
          <w:b/>
        </w:rPr>
      </w:pPr>
    </w:p>
    <w:p w:rsidR="006E58A3" w:rsidRDefault="006E58A3" w:rsidP="006E58A3">
      <w:pPr>
        <w:pStyle w:val="ListParagraph"/>
        <w:ind w:left="1224"/>
        <w:rPr>
          <w:rFonts w:ascii="Arial" w:hAnsi="Arial" w:cs="Arial"/>
        </w:rPr>
      </w:pPr>
      <w:r w:rsidRPr="006E58A3">
        <w:rPr>
          <w:rFonts w:ascii="Arial" w:hAnsi="Arial" w:cs="Arial"/>
        </w:rPr>
        <w:t xml:space="preserve">Performance testing </w:t>
      </w:r>
      <w:r>
        <w:rPr>
          <w:rFonts w:ascii="Arial" w:hAnsi="Arial" w:cs="Arial"/>
        </w:rPr>
        <w:t>measures the transaction time and other time sensitive requirements.  The goal of performance testing is to tune the system to ensure that interaction with the system is not excessively slow</w:t>
      </w:r>
      <w:r w:rsidR="009F1512">
        <w:rPr>
          <w:rFonts w:ascii="Arial" w:hAnsi="Arial" w:cs="Arial"/>
        </w:rPr>
        <w:t xml:space="preserve"> and doesn’t use excessive energy</w:t>
      </w:r>
      <w:r>
        <w:rPr>
          <w:rFonts w:ascii="Arial" w:hAnsi="Arial" w:cs="Arial"/>
        </w:rPr>
        <w:t>.</w:t>
      </w:r>
    </w:p>
    <w:tbl>
      <w:tblPr>
        <w:tblW w:w="5000" w:type="pct"/>
        <w:jc w:val="center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182"/>
        <w:gridCol w:w="6178"/>
      </w:tblGrid>
      <w:tr w:rsidR="006E58A3" w:rsidRPr="00F4432E" w:rsidTr="006E58A3">
        <w:trPr>
          <w:tblCellSpacing w:w="0" w:type="dxa"/>
          <w:jc w:val="center"/>
        </w:trPr>
        <w:tc>
          <w:tcPr>
            <w:tcW w:w="1700" w:type="pct"/>
            <w:hideMark/>
          </w:tcPr>
          <w:p w:rsidR="006E58A3" w:rsidRPr="00F4432E" w:rsidRDefault="006E58A3" w:rsidP="006E58A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4432E">
              <w:rPr>
                <w:rFonts w:ascii="Arial" w:eastAsia="Times New Roman" w:hAnsi="Arial" w:cs="Arial"/>
                <w:sz w:val="18"/>
                <w:szCs w:val="18"/>
              </w:rPr>
              <w:t>Test Objective:</w:t>
            </w:r>
          </w:p>
        </w:tc>
        <w:tc>
          <w:tcPr>
            <w:tcW w:w="3300" w:type="pct"/>
            <w:hideMark/>
          </w:tcPr>
          <w:p w:rsidR="006E58A3" w:rsidRPr="002863BE" w:rsidRDefault="002863BE" w:rsidP="002863BE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863BE">
              <w:rPr>
                <w:rFonts w:ascii="Arial" w:hAnsi="Arial" w:cs="Arial"/>
                <w:sz w:val="18"/>
                <w:szCs w:val="18"/>
              </w:rPr>
              <w:t>Validate System Response time for designated transactions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.</w:t>
            </w:r>
          </w:p>
        </w:tc>
      </w:tr>
      <w:tr w:rsidR="006E58A3" w:rsidRPr="00F4432E" w:rsidTr="006E58A3">
        <w:trPr>
          <w:tblCellSpacing w:w="0" w:type="dxa"/>
          <w:jc w:val="center"/>
        </w:trPr>
        <w:tc>
          <w:tcPr>
            <w:tcW w:w="1700" w:type="pct"/>
            <w:hideMark/>
          </w:tcPr>
          <w:p w:rsidR="006E58A3" w:rsidRPr="00F4432E" w:rsidRDefault="006E58A3" w:rsidP="006E58A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4432E">
              <w:rPr>
                <w:rFonts w:ascii="Arial" w:eastAsia="Times New Roman" w:hAnsi="Arial" w:cs="Arial"/>
                <w:sz w:val="18"/>
                <w:szCs w:val="18"/>
              </w:rPr>
              <w:t>Technique:</w:t>
            </w:r>
          </w:p>
        </w:tc>
        <w:tc>
          <w:tcPr>
            <w:tcW w:w="3300" w:type="pct"/>
            <w:hideMark/>
          </w:tcPr>
          <w:p w:rsidR="006E58A3" w:rsidRPr="00F4432E" w:rsidRDefault="002863BE" w:rsidP="006E58A3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Measure the time it takes to perform game play changes and ensure they are within a satisfactory range.</w:t>
            </w:r>
          </w:p>
        </w:tc>
      </w:tr>
      <w:tr w:rsidR="006E58A3" w:rsidRPr="00F4432E" w:rsidTr="006E58A3">
        <w:trPr>
          <w:tblCellSpacing w:w="0" w:type="dxa"/>
          <w:jc w:val="center"/>
        </w:trPr>
        <w:tc>
          <w:tcPr>
            <w:tcW w:w="1700" w:type="pct"/>
            <w:hideMark/>
          </w:tcPr>
          <w:p w:rsidR="006E58A3" w:rsidRPr="00F4432E" w:rsidRDefault="006E58A3" w:rsidP="006E58A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4432E">
              <w:rPr>
                <w:rFonts w:ascii="Arial" w:eastAsia="Times New Roman" w:hAnsi="Arial" w:cs="Arial"/>
                <w:sz w:val="18"/>
                <w:szCs w:val="18"/>
              </w:rPr>
              <w:t>Completion Criteria:</w:t>
            </w:r>
          </w:p>
        </w:tc>
        <w:tc>
          <w:tcPr>
            <w:tcW w:w="3300" w:type="pct"/>
            <w:hideMark/>
          </w:tcPr>
          <w:p w:rsidR="006E58A3" w:rsidRPr="002863BE" w:rsidRDefault="006E58A3" w:rsidP="002863BE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863BE">
              <w:rPr>
                <w:rFonts w:ascii="Arial" w:eastAsia="Times New Roman" w:hAnsi="Arial" w:cs="Arial"/>
                <w:sz w:val="18"/>
                <w:szCs w:val="18"/>
              </w:rPr>
              <w:t>Interaction with system to complete a task is found to be satisfactory</w:t>
            </w:r>
            <w:r w:rsidR="002863BE">
              <w:rPr>
                <w:rFonts w:ascii="Arial" w:eastAsia="Times New Roman" w:hAnsi="Arial" w:cs="Arial"/>
                <w:sz w:val="18"/>
                <w:szCs w:val="18"/>
              </w:rPr>
              <w:t xml:space="preserve"> basis on predetermined time range</w:t>
            </w:r>
          </w:p>
        </w:tc>
      </w:tr>
      <w:tr w:rsidR="006E58A3" w:rsidRPr="00F4432E" w:rsidTr="006E58A3">
        <w:trPr>
          <w:tblCellSpacing w:w="0" w:type="dxa"/>
          <w:jc w:val="center"/>
        </w:trPr>
        <w:tc>
          <w:tcPr>
            <w:tcW w:w="1700" w:type="pct"/>
            <w:hideMark/>
          </w:tcPr>
          <w:p w:rsidR="006E58A3" w:rsidRPr="00F4432E" w:rsidRDefault="006E58A3" w:rsidP="006E58A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4432E">
              <w:rPr>
                <w:rFonts w:ascii="Arial" w:eastAsia="Times New Roman" w:hAnsi="Arial" w:cs="Arial"/>
                <w:sz w:val="18"/>
                <w:szCs w:val="18"/>
              </w:rPr>
              <w:t>Special Considerations:</w:t>
            </w:r>
          </w:p>
        </w:tc>
        <w:tc>
          <w:tcPr>
            <w:tcW w:w="3300" w:type="pct"/>
            <w:hideMark/>
          </w:tcPr>
          <w:p w:rsidR="006E58A3" w:rsidRPr="00F4432E" w:rsidRDefault="006E58A3" w:rsidP="006E58A3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N/A</w:t>
            </w:r>
          </w:p>
        </w:tc>
      </w:tr>
    </w:tbl>
    <w:p w:rsidR="006E58A3" w:rsidRPr="006E58A3" w:rsidRDefault="006E58A3" w:rsidP="006E58A3">
      <w:pPr>
        <w:rPr>
          <w:rFonts w:ascii="Arial" w:hAnsi="Arial" w:cs="Arial"/>
        </w:rPr>
      </w:pPr>
    </w:p>
    <w:p w:rsidR="006E58A3" w:rsidRPr="006E58A3" w:rsidRDefault="006E58A3" w:rsidP="006E58A3">
      <w:pPr>
        <w:pStyle w:val="ListParagraph"/>
        <w:ind w:left="1224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6E58A3" w:rsidRDefault="006E58A3" w:rsidP="009605EF">
      <w:pPr>
        <w:pStyle w:val="ListParagraph"/>
        <w:numPr>
          <w:ilvl w:val="2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Load Testing</w:t>
      </w:r>
    </w:p>
    <w:p w:rsidR="006E58A3" w:rsidRDefault="006E58A3" w:rsidP="006E58A3">
      <w:pPr>
        <w:pStyle w:val="ListParagraph"/>
        <w:ind w:left="1224"/>
        <w:rPr>
          <w:rFonts w:ascii="Arial" w:hAnsi="Arial" w:cs="Arial"/>
          <w:b/>
        </w:rPr>
      </w:pPr>
    </w:p>
    <w:p w:rsidR="006E58A3" w:rsidRDefault="006E58A3" w:rsidP="006E58A3">
      <w:pPr>
        <w:pStyle w:val="ListParagraph"/>
        <w:ind w:left="1224"/>
        <w:rPr>
          <w:rFonts w:ascii="Arial" w:hAnsi="Arial" w:cs="Arial"/>
        </w:rPr>
      </w:pPr>
      <w:r>
        <w:rPr>
          <w:rFonts w:ascii="Arial" w:hAnsi="Arial" w:cs="Arial"/>
        </w:rPr>
        <w:t>This section is not applicable to test the tablero game board.</w:t>
      </w:r>
    </w:p>
    <w:p w:rsidR="006E58A3" w:rsidRPr="006E58A3" w:rsidRDefault="006E58A3" w:rsidP="006E58A3">
      <w:pPr>
        <w:pStyle w:val="ListParagraph"/>
        <w:ind w:left="1224"/>
        <w:rPr>
          <w:rFonts w:ascii="Arial" w:hAnsi="Arial" w:cs="Arial"/>
        </w:rPr>
      </w:pPr>
    </w:p>
    <w:p w:rsidR="006E58A3" w:rsidRDefault="006E58A3" w:rsidP="009605EF">
      <w:pPr>
        <w:pStyle w:val="ListParagraph"/>
        <w:numPr>
          <w:ilvl w:val="2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Stress Testing</w:t>
      </w:r>
    </w:p>
    <w:p w:rsidR="006E58A3" w:rsidRDefault="006E58A3" w:rsidP="006E58A3">
      <w:pPr>
        <w:pStyle w:val="ListParagraph"/>
        <w:ind w:left="1224"/>
        <w:rPr>
          <w:rFonts w:ascii="Arial" w:hAnsi="Arial" w:cs="Arial"/>
          <w:b/>
        </w:rPr>
      </w:pPr>
    </w:p>
    <w:p w:rsidR="006E58A3" w:rsidRDefault="006E58A3" w:rsidP="006E58A3">
      <w:pPr>
        <w:pStyle w:val="ListParagraph"/>
        <w:ind w:left="1224"/>
        <w:rPr>
          <w:rFonts w:ascii="Arial" w:hAnsi="Arial" w:cs="Arial"/>
        </w:rPr>
      </w:pPr>
      <w:r>
        <w:rPr>
          <w:rFonts w:ascii="Arial" w:hAnsi="Arial" w:cs="Arial"/>
        </w:rPr>
        <w:t>This section is not applicable to test the tablero game board.</w:t>
      </w:r>
    </w:p>
    <w:p w:rsidR="002863BE" w:rsidRDefault="002863BE" w:rsidP="006E58A3">
      <w:pPr>
        <w:pStyle w:val="ListParagraph"/>
        <w:ind w:left="1224"/>
        <w:rPr>
          <w:rFonts w:ascii="Arial" w:hAnsi="Arial" w:cs="Arial"/>
        </w:rPr>
      </w:pPr>
    </w:p>
    <w:p w:rsidR="002863BE" w:rsidRPr="006E58A3" w:rsidRDefault="002863BE" w:rsidP="006E58A3">
      <w:pPr>
        <w:pStyle w:val="ListParagraph"/>
        <w:ind w:left="1224"/>
        <w:rPr>
          <w:rFonts w:ascii="Arial" w:hAnsi="Arial" w:cs="Arial"/>
        </w:rPr>
      </w:pPr>
    </w:p>
    <w:p w:rsidR="006E58A3" w:rsidRDefault="006E58A3" w:rsidP="009605EF">
      <w:pPr>
        <w:pStyle w:val="ListParagraph"/>
        <w:numPr>
          <w:ilvl w:val="2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Robustness Testing</w:t>
      </w:r>
    </w:p>
    <w:p w:rsidR="006E58A3" w:rsidRDefault="006E58A3" w:rsidP="006E58A3">
      <w:pPr>
        <w:pStyle w:val="ListParagraph"/>
        <w:ind w:left="1224"/>
        <w:rPr>
          <w:rFonts w:ascii="Arial" w:hAnsi="Arial" w:cs="Arial"/>
          <w:b/>
        </w:rPr>
      </w:pPr>
    </w:p>
    <w:p w:rsidR="006E58A3" w:rsidRDefault="006E58A3" w:rsidP="006E58A3">
      <w:pPr>
        <w:pStyle w:val="ListParagraph"/>
        <w:ind w:left="1224"/>
        <w:rPr>
          <w:rFonts w:ascii="Arial" w:hAnsi="Arial" w:cs="Arial"/>
        </w:rPr>
      </w:pPr>
      <w:r>
        <w:rPr>
          <w:rFonts w:ascii="Arial" w:hAnsi="Arial" w:cs="Arial"/>
        </w:rPr>
        <w:t>Robustness testing verifies operation of the system as required in the Practicum requirements document, Physical Requirements [1]</w:t>
      </w:r>
    </w:p>
    <w:tbl>
      <w:tblPr>
        <w:tblW w:w="5000" w:type="pct"/>
        <w:jc w:val="center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182"/>
        <w:gridCol w:w="6178"/>
      </w:tblGrid>
      <w:tr w:rsidR="006E58A3" w:rsidRPr="00F4432E" w:rsidTr="006E58A3">
        <w:trPr>
          <w:tblCellSpacing w:w="0" w:type="dxa"/>
          <w:jc w:val="center"/>
        </w:trPr>
        <w:tc>
          <w:tcPr>
            <w:tcW w:w="1700" w:type="pct"/>
            <w:hideMark/>
          </w:tcPr>
          <w:p w:rsidR="006E58A3" w:rsidRPr="00F4432E" w:rsidRDefault="006E58A3" w:rsidP="006E58A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4432E">
              <w:rPr>
                <w:rFonts w:ascii="Arial" w:eastAsia="Times New Roman" w:hAnsi="Arial" w:cs="Arial"/>
                <w:sz w:val="18"/>
                <w:szCs w:val="18"/>
              </w:rPr>
              <w:t>Test Objective:</w:t>
            </w:r>
          </w:p>
        </w:tc>
        <w:tc>
          <w:tcPr>
            <w:tcW w:w="3300" w:type="pct"/>
            <w:hideMark/>
          </w:tcPr>
          <w:p w:rsidR="006E58A3" w:rsidRPr="002863BE" w:rsidRDefault="006E58A3" w:rsidP="002863BE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863BE">
              <w:rPr>
                <w:rFonts w:ascii="Arial" w:eastAsia="Times New Roman" w:hAnsi="Arial" w:cs="Arial"/>
                <w:sz w:val="18"/>
                <w:szCs w:val="18"/>
              </w:rPr>
              <w:t xml:space="preserve">Verify the following: Meets all requirements of </w:t>
            </w:r>
            <w:r w:rsidRPr="002863BE">
              <w:rPr>
                <w:rFonts w:ascii="Arial" w:hAnsi="Arial" w:cs="Arial"/>
                <w:sz w:val="18"/>
                <w:szCs w:val="18"/>
              </w:rPr>
              <w:t>Practicum requirements document, Physical Requirements [1]</w:t>
            </w:r>
          </w:p>
        </w:tc>
      </w:tr>
      <w:tr w:rsidR="006E58A3" w:rsidRPr="00F4432E" w:rsidTr="006E58A3">
        <w:trPr>
          <w:tblCellSpacing w:w="0" w:type="dxa"/>
          <w:jc w:val="center"/>
        </w:trPr>
        <w:tc>
          <w:tcPr>
            <w:tcW w:w="1700" w:type="pct"/>
            <w:hideMark/>
          </w:tcPr>
          <w:p w:rsidR="006E58A3" w:rsidRPr="00F4432E" w:rsidRDefault="006E58A3" w:rsidP="006E58A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4432E">
              <w:rPr>
                <w:rFonts w:ascii="Arial" w:eastAsia="Times New Roman" w:hAnsi="Arial" w:cs="Arial"/>
                <w:sz w:val="18"/>
                <w:szCs w:val="18"/>
              </w:rPr>
              <w:t>Technique:</w:t>
            </w:r>
          </w:p>
        </w:tc>
        <w:tc>
          <w:tcPr>
            <w:tcW w:w="3300" w:type="pct"/>
            <w:hideMark/>
          </w:tcPr>
          <w:p w:rsidR="006E58A3" w:rsidRPr="00F4432E" w:rsidRDefault="002863BE" w:rsidP="002863BE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Physical tests to ensure that enclosure can function after being handled in common use cases.</w:t>
            </w:r>
          </w:p>
        </w:tc>
      </w:tr>
      <w:tr w:rsidR="006E58A3" w:rsidRPr="00F4432E" w:rsidTr="006E58A3">
        <w:trPr>
          <w:tblCellSpacing w:w="0" w:type="dxa"/>
          <w:jc w:val="center"/>
        </w:trPr>
        <w:tc>
          <w:tcPr>
            <w:tcW w:w="1700" w:type="pct"/>
            <w:hideMark/>
          </w:tcPr>
          <w:p w:rsidR="006E58A3" w:rsidRPr="00F4432E" w:rsidRDefault="006E58A3" w:rsidP="006E58A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4432E">
              <w:rPr>
                <w:rFonts w:ascii="Arial" w:eastAsia="Times New Roman" w:hAnsi="Arial" w:cs="Arial"/>
                <w:sz w:val="18"/>
                <w:szCs w:val="18"/>
              </w:rPr>
              <w:t>Completion Criteria:</w:t>
            </w:r>
          </w:p>
        </w:tc>
        <w:tc>
          <w:tcPr>
            <w:tcW w:w="3300" w:type="pct"/>
            <w:hideMark/>
          </w:tcPr>
          <w:p w:rsidR="006E58A3" w:rsidRPr="002863BE" w:rsidRDefault="006E58A3" w:rsidP="002863BE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863BE">
              <w:rPr>
                <w:rFonts w:ascii="Arial" w:eastAsia="Times New Roman" w:hAnsi="Arial" w:cs="Arial"/>
                <w:sz w:val="18"/>
                <w:szCs w:val="18"/>
              </w:rPr>
              <w:t>System is still operational after all tests have been completed.</w:t>
            </w:r>
          </w:p>
        </w:tc>
      </w:tr>
      <w:tr w:rsidR="006E58A3" w:rsidRPr="00F4432E" w:rsidTr="006E58A3">
        <w:trPr>
          <w:tblCellSpacing w:w="0" w:type="dxa"/>
          <w:jc w:val="center"/>
        </w:trPr>
        <w:tc>
          <w:tcPr>
            <w:tcW w:w="1700" w:type="pct"/>
            <w:hideMark/>
          </w:tcPr>
          <w:p w:rsidR="006E58A3" w:rsidRPr="00F4432E" w:rsidRDefault="006E58A3" w:rsidP="006E58A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4432E">
              <w:rPr>
                <w:rFonts w:ascii="Arial" w:eastAsia="Times New Roman" w:hAnsi="Arial" w:cs="Arial"/>
                <w:sz w:val="18"/>
                <w:szCs w:val="18"/>
              </w:rPr>
              <w:t>Special Considerations:</w:t>
            </w:r>
          </w:p>
        </w:tc>
        <w:tc>
          <w:tcPr>
            <w:tcW w:w="3300" w:type="pct"/>
            <w:hideMark/>
          </w:tcPr>
          <w:p w:rsidR="006E58A3" w:rsidRPr="00F4432E" w:rsidRDefault="002863BE" w:rsidP="006E58A3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N/A</w:t>
            </w:r>
          </w:p>
        </w:tc>
      </w:tr>
    </w:tbl>
    <w:p w:rsidR="006E58A3" w:rsidRPr="006E58A3" w:rsidRDefault="006E58A3" w:rsidP="006E58A3">
      <w:pPr>
        <w:rPr>
          <w:rFonts w:ascii="Arial" w:hAnsi="Arial" w:cs="Arial"/>
        </w:rPr>
      </w:pPr>
    </w:p>
    <w:p w:rsidR="006E58A3" w:rsidRPr="006E58A3" w:rsidRDefault="006E58A3" w:rsidP="006E58A3">
      <w:pPr>
        <w:pStyle w:val="ListParagraph"/>
        <w:ind w:left="1224"/>
        <w:rPr>
          <w:rFonts w:ascii="Arial" w:hAnsi="Arial" w:cs="Arial"/>
        </w:rPr>
      </w:pPr>
    </w:p>
    <w:p w:rsidR="006E58A3" w:rsidRDefault="00606493" w:rsidP="00606493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Testing Equipment</w:t>
      </w:r>
    </w:p>
    <w:p w:rsidR="00606493" w:rsidRDefault="00606493" w:rsidP="00606493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>Equipment needed to carry out testing.</w:t>
      </w:r>
    </w:p>
    <w:p w:rsidR="00606493" w:rsidRDefault="00606493" w:rsidP="00606493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>Windows compatible PC</w:t>
      </w:r>
    </w:p>
    <w:p w:rsidR="00606493" w:rsidRDefault="00606493" w:rsidP="00606493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>Dragon board programmer</w:t>
      </w:r>
    </w:p>
    <w:p w:rsidR="00606493" w:rsidRDefault="00606493" w:rsidP="00606493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>Container of water</w:t>
      </w:r>
    </w:p>
    <w:p w:rsidR="00606493" w:rsidRPr="00606493" w:rsidRDefault="00606493" w:rsidP="00606493">
      <w:pPr>
        <w:pStyle w:val="ListParagraph"/>
        <w:rPr>
          <w:rFonts w:ascii="Arial" w:hAnsi="Arial" w:cs="Arial"/>
        </w:rPr>
      </w:pPr>
    </w:p>
    <w:p w:rsidR="00606493" w:rsidRDefault="00274333" w:rsidP="00606493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Appendix Test Record Sheets</w:t>
      </w:r>
    </w:p>
    <w:p w:rsidR="00274333" w:rsidRDefault="00274333" w:rsidP="00274333">
      <w:pPr>
        <w:pStyle w:val="ListParagraph"/>
        <w:ind w:left="360"/>
        <w:rPr>
          <w:rFonts w:ascii="Arial" w:hAnsi="Arial" w:cs="Arial"/>
          <w:b/>
        </w:rPr>
      </w:pPr>
    </w:p>
    <w:p w:rsidR="00274333" w:rsidRPr="00274333" w:rsidRDefault="00274333" w:rsidP="00274333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>The following test sheets are attached.</w:t>
      </w:r>
    </w:p>
    <w:p w:rsidR="005D62A7" w:rsidRDefault="005D62A7" w:rsidP="005D62A7">
      <w:pPr>
        <w:pStyle w:val="ListParagraph"/>
        <w:ind w:left="360"/>
        <w:rPr>
          <w:rFonts w:ascii="Arial" w:hAnsi="Arial" w:cs="Arial"/>
          <w:b/>
        </w:rPr>
      </w:pPr>
    </w:p>
    <w:p w:rsidR="005D62A7" w:rsidRDefault="00274333" w:rsidP="00274333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 w:rsidRPr="00274333">
        <w:rPr>
          <w:rFonts w:ascii="Arial" w:hAnsi="Arial" w:cs="Arial"/>
        </w:rPr>
        <w:t>Finit</w:t>
      </w:r>
      <w:r>
        <w:rPr>
          <w:rFonts w:ascii="Arial" w:hAnsi="Arial" w:cs="Arial"/>
        </w:rPr>
        <w:t>e State Machine Test</w:t>
      </w:r>
    </w:p>
    <w:p w:rsidR="00274333" w:rsidRDefault="00274333" w:rsidP="00274333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LED Test</w:t>
      </w:r>
    </w:p>
    <w:p w:rsidR="00274333" w:rsidRDefault="00274333" w:rsidP="00274333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LCD Test</w:t>
      </w:r>
    </w:p>
    <w:p w:rsidR="00274333" w:rsidRPr="00274333" w:rsidRDefault="00274333" w:rsidP="00274333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Switch Matrix Test</w:t>
      </w:r>
    </w:p>
    <w:p w:rsidR="005D62A7" w:rsidRDefault="005D62A7" w:rsidP="00274333">
      <w:pPr>
        <w:pStyle w:val="ListParagraph"/>
        <w:ind w:left="360"/>
        <w:rPr>
          <w:rFonts w:ascii="Arial" w:hAnsi="Arial" w:cs="Arial"/>
          <w:b/>
        </w:rPr>
      </w:pPr>
    </w:p>
    <w:p w:rsidR="009605EF" w:rsidRDefault="009605EF" w:rsidP="009605EF">
      <w:pPr>
        <w:pStyle w:val="ListParagraph"/>
        <w:ind w:left="1224"/>
        <w:rPr>
          <w:rFonts w:ascii="Arial" w:hAnsi="Arial" w:cs="Arial"/>
          <w:b/>
        </w:rPr>
      </w:pPr>
    </w:p>
    <w:p w:rsidR="009605EF" w:rsidRDefault="009605EF" w:rsidP="009605EF">
      <w:pPr>
        <w:pStyle w:val="ListParagraph"/>
        <w:ind w:left="1224"/>
        <w:rPr>
          <w:rFonts w:ascii="Arial" w:hAnsi="Arial" w:cs="Arial"/>
          <w:b/>
        </w:rPr>
      </w:pPr>
    </w:p>
    <w:p w:rsidR="009605EF" w:rsidRDefault="009605EF" w:rsidP="009605EF">
      <w:pPr>
        <w:pStyle w:val="ListParagraph"/>
        <w:ind w:left="360"/>
        <w:rPr>
          <w:rFonts w:ascii="Arial" w:hAnsi="Arial" w:cs="Arial"/>
          <w:b/>
        </w:rPr>
      </w:pPr>
    </w:p>
    <w:p w:rsidR="009605EF" w:rsidRDefault="009605EF" w:rsidP="009605EF">
      <w:pPr>
        <w:pStyle w:val="ListParagraph"/>
        <w:ind w:left="360"/>
        <w:rPr>
          <w:rFonts w:ascii="Arial" w:hAnsi="Arial" w:cs="Arial"/>
        </w:rPr>
      </w:pPr>
    </w:p>
    <w:p w:rsidR="009605EF" w:rsidRPr="009605EF" w:rsidRDefault="009605EF" w:rsidP="009605EF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9605EF" w:rsidRPr="003C202C" w:rsidRDefault="009605EF" w:rsidP="003C202C">
      <w:pPr>
        <w:rPr>
          <w:rFonts w:ascii="Arial" w:hAnsi="Arial" w:cs="Arial"/>
          <w:b/>
        </w:rPr>
      </w:pPr>
    </w:p>
    <w:p w:rsidR="00900074" w:rsidRPr="00900074" w:rsidRDefault="00900074" w:rsidP="00900074">
      <w:pPr>
        <w:rPr>
          <w:rFonts w:ascii="Arial" w:hAnsi="Arial" w:cs="Arial"/>
          <w:b/>
        </w:rPr>
      </w:pPr>
    </w:p>
    <w:p w:rsidR="007D41BA" w:rsidRDefault="007D41BA" w:rsidP="007D41BA">
      <w:pPr>
        <w:pStyle w:val="ListParagraph"/>
        <w:ind w:left="792"/>
        <w:rPr>
          <w:rFonts w:ascii="Arial" w:hAnsi="Arial" w:cs="Arial"/>
          <w:b/>
        </w:rPr>
      </w:pPr>
    </w:p>
    <w:p w:rsidR="00900074" w:rsidRDefault="00900074" w:rsidP="00900074">
      <w:pPr>
        <w:pStyle w:val="ListParagraph"/>
        <w:ind w:left="1152"/>
        <w:rPr>
          <w:rFonts w:ascii="Arial" w:hAnsi="Arial" w:cs="Arial"/>
          <w:b/>
        </w:rPr>
      </w:pPr>
    </w:p>
    <w:sectPr w:rsidR="00900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0426D"/>
    <w:multiLevelType w:val="multilevel"/>
    <w:tmpl w:val="16B0C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D006F7"/>
    <w:multiLevelType w:val="hybridMultilevel"/>
    <w:tmpl w:val="C368FD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5B91BE0"/>
    <w:multiLevelType w:val="hybridMultilevel"/>
    <w:tmpl w:val="48DA35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AD91A61"/>
    <w:multiLevelType w:val="multilevel"/>
    <w:tmpl w:val="82382E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B913181"/>
    <w:multiLevelType w:val="hybridMultilevel"/>
    <w:tmpl w:val="9EB27C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0021326"/>
    <w:multiLevelType w:val="hybridMultilevel"/>
    <w:tmpl w:val="9E42F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6D2D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91003DC"/>
    <w:multiLevelType w:val="multilevel"/>
    <w:tmpl w:val="C7F24B9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9B71454"/>
    <w:multiLevelType w:val="hybridMultilevel"/>
    <w:tmpl w:val="233C0A64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>
    <w:nsid w:val="33E92A98"/>
    <w:multiLevelType w:val="hybridMultilevel"/>
    <w:tmpl w:val="6F1ACCB0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>
    <w:nsid w:val="35ED7D05"/>
    <w:multiLevelType w:val="hybridMultilevel"/>
    <w:tmpl w:val="13DAE5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6CA2EB9"/>
    <w:multiLevelType w:val="multilevel"/>
    <w:tmpl w:val="66704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B0901FC"/>
    <w:multiLevelType w:val="hybridMultilevel"/>
    <w:tmpl w:val="C026F72E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">
    <w:nsid w:val="3D31358C"/>
    <w:multiLevelType w:val="hybridMultilevel"/>
    <w:tmpl w:val="D3AAB02C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">
    <w:nsid w:val="3E3C3DBF"/>
    <w:multiLevelType w:val="multilevel"/>
    <w:tmpl w:val="F582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FAB47DB"/>
    <w:multiLevelType w:val="hybridMultilevel"/>
    <w:tmpl w:val="D4AE98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2C83B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8565ED9"/>
    <w:multiLevelType w:val="multilevel"/>
    <w:tmpl w:val="D7241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DD65225"/>
    <w:multiLevelType w:val="multilevel"/>
    <w:tmpl w:val="15C23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0330562"/>
    <w:multiLevelType w:val="hybridMultilevel"/>
    <w:tmpl w:val="87125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8813F7"/>
    <w:multiLevelType w:val="hybridMultilevel"/>
    <w:tmpl w:val="5482602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>
    <w:nsid w:val="59223D64"/>
    <w:multiLevelType w:val="hybridMultilevel"/>
    <w:tmpl w:val="7A023C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5A21659E"/>
    <w:multiLevelType w:val="hybridMultilevel"/>
    <w:tmpl w:val="BB948BD4"/>
    <w:lvl w:ilvl="0" w:tplc="E056C486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3">
    <w:nsid w:val="5FA9234D"/>
    <w:multiLevelType w:val="multilevel"/>
    <w:tmpl w:val="D520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3197D48"/>
    <w:multiLevelType w:val="hybridMultilevel"/>
    <w:tmpl w:val="C06C6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AB44F2"/>
    <w:multiLevelType w:val="hybridMultilevel"/>
    <w:tmpl w:val="81203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F043C6"/>
    <w:multiLevelType w:val="multilevel"/>
    <w:tmpl w:val="F3B89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6E2C55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2DE7F8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54B0757"/>
    <w:multiLevelType w:val="hybridMultilevel"/>
    <w:tmpl w:val="A134BD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87900E4"/>
    <w:multiLevelType w:val="hybridMultilevel"/>
    <w:tmpl w:val="B9601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D72BAE"/>
    <w:multiLevelType w:val="hybridMultilevel"/>
    <w:tmpl w:val="F10E4BB0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5"/>
  </w:num>
  <w:num w:numId="3">
    <w:abstractNumId w:val="19"/>
  </w:num>
  <w:num w:numId="4">
    <w:abstractNumId w:val="28"/>
  </w:num>
  <w:num w:numId="5">
    <w:abstractNumId w:val="15"/>
  </w:num>
  <w:num w:numId="6">
    <w:abstractNumId w:val="16"/>
  </w:num>
  <w:num w:numId="7">
    <w:abstractNumId w:val="27"/>
  </w:num>
  <w:num w:numId="8">
    <w:abstractNumId w:val="12"/>
  </w:num>
  <w:num w:numId="9">
    <w:abstractNumId w:val="6"/>
  </w:num>
  <w:num w:numId="10">
    <w:abstractNumId w:val="1"/>
  </w:num>
  <w:num w:numId="11">
    <w:abstractNumId w:val="13"/>
  </w:num>
  <w:num w:numId="12">
    <w:abstractNumId w:val="29"/>
  </w:num>
  <w:num w:numId="13">
    <w:abstractNumId w:val="22"/>
  </w:num>
  <w:num w:numId="14">
    <w:abstractNumId w:val="3"/>
  </w:num>
  <w:num w:numId="15">
    <w:abstractNumId w:val="7"/>
  </w:num>
  <w:num w:numId="16">
    <w:abstractNumId w:val="26"/>
  </w:num>
  <w:num w:numId="17">
    <w:abstractNumId w:val="8"/>
  </w:num>
  <w:num w:numId="18">
    <w:abstractNumId w:val="31"/>
  </w:num>
  <w:num w:numId="19">
    <w:abstractNumId w:val="4"/>
  </w:num>
  <w:num w:numId="20">
    <w:abstractNumId w:val="21"/>
  </w:num>
  <w:num w:numId="21">
    <w:abstractNumId w:val="9"/>
  </w:num>
  <w:num w:numId="22">
    <w:abstractNumId w:val="23"/>
  </w:num>
  <w:num w:numId="23">
    <w:abstractNumId w:val="0"/>
  </w:num>
  <w:num w:numId="24">
    <w:abstractNumId w:val="18"/>
  </w:num>
  <w:num w:numId="25">
    <w:abstractNumId w:val="14"/>
  </w:num>
  <w:num w:numId="26">
    <w:abstractNumId w:val="11"/>
  </w:num>
  <w:num w:numId="27">
    <w:abstractNumId w:val="17"/>
  </w:num>
  <w:num w:numId="28">
    <w:abstractNumId w:val="24"/>
  </w:num>
  <w:num w:numId="29">
    <w:abstractNumId w:val="20"/>
  </w:num>
  <w:num w:numId="30">
    <w:abstractNumId w:val="30"/>
  </w:num>
  <w:num w:numId="31">
    <w:abstractNumId w:val="10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1BA"/>
    <w:rsid w:val="00102C43"/>
    <w:rsid w:val="00262933"/>
    <w:rsid w:val="00274333"/>
    <w:rsid w:val="002863BE"/>
    <w:rsid w:val="00347B5A"/>
    <w:rsid w:val="003C202C"/>
    <w:rsid w:val="00430979"/>
    <w:rsid w:val="004D44B9"/>
    <w:rsid w:val="005D62A7"/>
    <w:rsid w:val="00606493"/>
    <w:rsid w:val="00623C8F"/>
    <w:rsid w:val="006D092F"/>
    <w:rsid w:val="006E58A3"/>
    <w:rsid w:val="00776C22"/>
    <w:rsid w:val="007A09A1"/>
    <w:rsid w:val="007A2E6A"/>
    <w:rsid w:val="007D41BA"/>
    <w:rsid w:val="00810A1A"/>
    <w:rsid w:val="00855473"/>
    <w:rsid w:val="008714A8"/>
    <w:rsid w:val="00900074"/>
    <w:rsid w:val="009605EF"/>
    <w:rsid w:val="009D13A5"/>
    <w:rsid w:val="009F1512"/>
    <w:rsid w:val="00A479D9"/>
    <w:rsid w:val="00DC785A"/>
    <w:rsid w:val="00E30D8F"/>
    <w:rsid w:val="00F4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90AB81-ED93-4BB1-9CDF-70D061542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1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1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D41BA"/>
    <w:pPr>
      <w:outlineLvl w:val="9"/>
    </w:pPr>
  </w:style>
  <w:style w:type="paragraph" w:styleId="ListParagraph">
    <w:name w:val="List Paragraph"/>
    <w:basedOn w:val="Normal"/>
    <w:uiPriority w:val="34"/>
    <w:qFormat/>
    <w:rsid w:val="007D41B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47B5A"/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347B5A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347B5A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347B5A"/>
    <w:pPr>
      <w:spacing w:after="100"/>
      <w:ind w:left="440"/>
    </w:pPr>
    <w:rPr>
      <w:rFonts w:eastAsiaTheme="minorEastAsia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0D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D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775BE-AF02-4E37-84FB-41898BF40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4D78A528</Template>
  <TotalTime>210</TotalTime>
  <Pages>7</Pages>
  <Words>1072</Words>
  <Characters>6116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7174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Chadrick Thueson</dc:creator>
  <cp:keywords/>
  <dc:description/>
  <cp:lastModifiedBy>Chadrick Thueson</cp:lastModifiedBy>
  <cp:revision>6</cp:revision>
  <cp:lastPrinted>2014-11-24T23:04:00Z</cp:lastPrinted>
  <dcterms:created xsi:type="dcterms:W3CDTF">2014-11-24T03:15:00Z</dcterms:created>
  <dcterms:modified xsi:type="dcterms:W3CDTF">2014-12-03T22:15:00Z</dcterms:modified>
</cp:coreProperties>
</file>